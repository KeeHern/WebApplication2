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C4EB" w14:textId="77777777" w:rsidR="002E626B" w:rsidRPr="000040C5" w:rsidRDefault="00000000" w:rsidP="00224640">
      <w:pPr>
        <w:pStyle w:val="Title"/>
      </w:pPr>
      <w:sdt>
        <w:sdtPr>
          <w:rPr>
            <w:rStyle w:val="Emphasis"/>
          </w:rPr>
          <w:id w:val="628749313"/>
          <w:placeholder>
            <w:docPart w:val="A42C74B764C149DE8D89569060FF9B99"/>
          </w:placeholder>
          <w:temporary/>
          <w:showingPlcHdr/>
          <w15:appearance w15:val="hidden"/>
        </w:sdtPr>
        <w:sdtContent>
          <w:r w:rsidR="00224640" w:rsidRPr="000040C5">
            <w:rPr>
              <w:rStyle w:val="Emphasis"/>
            </w:rPr>
            <w:t>Classic Students</w:t>
          </w:r>
        </w:sdtContent>
      </w:sdt>
      <w:r w:rsidR="00224640" w:rsidRPr="000040C5">
        <w:t xml:space="preserve"> </w:t>
      </w:r>
      <w:sdt>
        <w:sdtPr>
          <w:id w:val="-816103212"/>
          <w:placeholder>
            <w:docPart w:val="0B5145637F5C4F57B577C51DC8A1E6B2"/>
          </w:placeholder>
          <w:temporary/>
          <w:showingPlcHdr/>
          <w15:appearance w15:val="hidden"/>
        </w:sdtPr>
        <w:sdtContent>
          <w:r w:rsidR="00224640" w:rsidRPr="000040C5">
            <w:t>Report</w:t>
          </w:r>
        </w:sdtContent>
      </w:sdt>
    </w:p>
    <w:sdt>
      <w:sdtPr>
        <w:id w:val="1269663423"/>
        <w:placeholder>
          <w:docPart w:val="FD45023F00D8445EADB42CEA792E57F3"/>
        </w:placeholder>
        <w:temporary/>
        <w:showingPlcHdr/>
        <w15:appearance w15:val="hidden"/>
      </w:sdtPr>
      <w:sdtContent>
        <w:p w14:paraId="2D634FB4" w14:textId="77777777" w:rsidR="00C31B26" w:rsidRPr="000040C5" w:rsidRDefault="00224640" w:rsidP="00224640">
          <w:pPr>
            <w:pStyle w:val="Subtitle"/>
          </w:pPr>
          <w:r w:rsidRPr="000040C5">
            <w:t>Lorem ipsum dolor sit amet, consectetur adipiscing elit, sed do eiusmod tempor</w:t>
          </w:r>
        </w:p>
      </w:sdtContent>
    </w:sdt>
    <w:p w14:paraId="55F5682F" w14:textId="77777777" w:rsidR="00C31B26" w:rsidRPr="000040C5" w:rsidRDefault="00000000" w:rsidP="00224640">
      <w:pPr>
        <w:pStyle w:val="CoverHead1"/>
      </w:pPr>
      <w:sdt>
        <w:sdtPr>
          <w:id w:val="-30888360"/>
          <w:placeholder>
            <w:docPart w:val="C86ED4BFFB834559B27C2A8D2978398D"/>
          </w:placeholder>
          <w:temporary/>
          <w:showingPlcHdr/>
          <w15:appearance w15:val="hidden"/>
        </w:sdtPr>
        <w:sdtContent>
          <w:r w:rsidR="00224640" w:rsidRPr="000040C5">
            <w:t>Student:</w:t>
          </w:r>
        </w:sdtContent>
      </w:sdt>
    </w:p>
    <w:p w14:paraId="42AAAAF7" w14:textId="77777777" w:rsidR="00C31B26" w:rsidRPr="000040C5" w:rsidRDefault="00000000" w:rsidP="00224640">
      <w:pPr>
        <w:pStyle w:val="CoverHead2"/>
      </w:pPr>
      <w:sdt>
        <w:sdtPr>
          <w:id w:val="-1499957330"/>
          <w:placeholder>
            <w:docPart w:val="48338B446C7344FB8732F2505674186B"/>
          </w:placeholder>
          <w:temporary/>
          <w:showingPlcHdr/>
          <w15:appearance w15:val="hidden"/>
        </w:sdtPr>
        <w:sdtContent>
          <w:r w:rsidR="00224640" w:rsidRPr="000040C5">
            <w:t>John Carter</w:t>
          </w:r>
        </w:sdtContent>
      </w:sdt>
    </w:p>
    <w:p w14:paraId="286DA20B" w14:textId="77777777" w:rsidR="00224640" w:rsidRPr="000040C5" w:rsidRDefault="00000000" w:rsidP="00224640">
      <w:pPr>
        <w:pStyle w:val="CoverHead1"/>
      </w:pPr>
      <w:sdt>
        <w:sdtPr>
          <w:id w:val="-978144679"/>
          <w:placeholder>
            <w:docPart w:val="A9959C2AD57F4AF3812DAC1BEB116BA5"/>
          </w:placeholder>
          <w:temporary/>
          <w:showingPlcHdr/>
          <w15:appearance w15:val="hidden"/>
        </w:sdtPr>
        <w:sdtContent>
          <w:r w:rsidR="00224640" w:rsidRPr="000040C5">
            <w:t>Teacher:</w:t>
          </w:r>
        </w:sdtContent>
      </w:sdt>
    </w:p>
    <w:p w14:paraId="10EE5172" w14:textId="77777777" w:rsidR="00EB6826" w:rsidRPr="000040C5" w:rsidRDefault="00000000" w:rsidP="006C67DE">
      <w:pPr>
        <w:pStyle w:val="CoverHead2"/>
      </w:pPr>
      <w:sdt>
        <w:sdtPr>
          <w:id w:val="1517037094"/>
          <w:placeholder>
            <w:docPart w:val="49C81CF4D65C404BABF5FC2D4B35C6A1"/>
          </w:placeholder>
          <w:temporary/>
          <w:showingPlcHdr/>
          <w15:appearance w15:val="hidden"/>
        </w:sdtPr>
        <w:sdtContent>
          <w:r w:rsidR="006C67DE" w:rsidRPr="000040C5">
            <w:t>Bella Nicolson</w:t>
          </w:r>
        </w:sdtContent>
      </w:sdt>
    </w:p>
    <w:p w14:paraId="21B746E7" w14:textId="77777777" w:rsidR="00224640" w:rsidRPr="000040C5" w:rsidRDefault="00000000" w:rsidP="00224640">
      <w:pPr>
        <w:pStyle w:val="CoverHead1"/>
      </w:pPr>
      <w:sdt>
        <w:sdtPr>
          <w:id w:val="-1976748250"/>
          <w:placeholder>
            <w:docPart w:val="B26BBA5DA6F94A938D80052CD4B786FA"/>
          </w:placeholder>
          <w:temporary/>
          <w:showingPlcHdr/>
          <w15:appearance w15:val="hidden"/>
        </w:sdtPr>
        <w:sdtContent>
          <w:r w:rsidR="00224640" w:rsidRPr="000040C5">
            <w:t>Course:</w:t>
          </w:r>
        </w:sdtContent>
      </w:sdt>
    </w:p>
    <w:p w14:paraId="0F27C025" w14:textId="77777777" w:rsidR="00EB6826" w:rsidRPr="000040C5" w:rsidRDefault="00000000" w:rsidP="00224640">
      <w:pPr>
        <w:pStyle w:val="CoverHead2"/>
      </w:pPr>
      <w:sdt>
        <w:sdtPr>
          <w:alias w:val="Title"/>
          <w:tag w:val=""/>
          <w:id w:val="-1762127408"/>
          <w:placeholder>
            <w:docPart w:val="9088D2BF408D45A8A4DF33F67F0E54D7"/>
          </w:placeholder>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sidR="00E81B4B" w:rsidRPr="000040C5">
            <w:t>Course title</w:t>
          </w:r>
        </w:sdtContent>
      </w:sdt>
    </w:p>
    <w:p w14:paraId="03031613" w14:textId="77777777" w:rsidR="00EB6826" w:rsidRPr="000040C5" w:rsidRDefault="00EB6826" w:rsidP="008606AB">
      <w:r w:rsidRPr="000040C5">
        <w:br w:type="page"/>
      </w:r>
    </w:p>
    <w:p w14:paraId="28728715" w14:textId="77777777" w:rsidR="00EB6826" w:rsidRPr="000040C5" w:rsidRDefault="00000000" w:rsidP="00D8227D">
      <w:pPr>
        <w:pStyle w:val="Heading1"/>
      </w:pPr>
      <w:sdt>
        <w:sdtPr>
          <w:id w:val="96225085"/>
          <w:placeholder>
            <w:docPart w:val="2B782143F6EC4862895C1827EFF9A909"/>
          </w:placeholder>
          <w:temporary/>
          <w:showingPlcHdr/>
          <w15:appearance w15:val="hidden"/>
        </w:sdtPr>
        <w:sdtContent>
          <w:r w:rsidR="00EC7EB3" w:rsidRPr="000040C5">
            <w:t>Heading</w:t>
          </w:r>
        </w:sdtContent>
      </w:sdt>
      <w:r w:rsidR="00EC7EB3" w:rsidRPr="000040C5">
        <w:t xml:space="preserve"> </w:t>
      </w:r>
      <w:sdt>
        <w:sdtPr>
          <w:rPr>
            <w:rStyle w:val="Emphasis"/>
          </w:rPr>
          <w:id w:val="1134750472"/>
          <w:placeholder>
            <w:docPart w:val="7F7CAB9C36884837A3FF49EE36063DE0"/>
          </w:placeholder>
          <w:temporary/>
          <w:showingPlcHdr/>
          <w15:appearance w15:val="hidden"/>
        </w:sdtPr>
        <w:sdtContent>
          <w:r w:rsidR="00EC7EB3" w:rsidRPr="000040C5">
            <w:rPr>
              <w:rStyle w:val="Emphasis"/>
            </w:rPr>
            <w:t>01 Lorem</w:t>
          </w:r>
        </w:sdtContent>
      </w:sdt>
      <w:r w:rsidR="00EC7EB3" w:rsidRPr="000040C5">
        <w:t xml:space="preserve"> </w:t>
      </w:r>
      <w:sdt>
        <w:sdtPr>
          <w:id w:val="1048724054"/>
          <w:placeholder>
            <w:docPart w:val="199239BFDD3F4E0C8D5984E7B4AAF3F5"/>
          </w:placeholder>
          <w:temporary/>
          <w:showingPlcHdr/>
          <w15:appearance w15:val="hidden"/>
        </w:sdtPr>
        <w:sdtContent>
          <w:r w:rsidR="00EC7EB3" w:rsidRPr="000040C5">
            <w:t>Ipsum</w:t>
          </w:r>
        </w:sdtContent>
      </w:sdt>
    </w:p>
    <w:sdt>
      <w:sdtPr>
        <w:id w:val="-542837717"/>
        <w:placeholder>
          <w:docPart w:val="1755620DEE4347CCACDA4CAA06E48AD4"/>
        </w:placeholder>
        <w:temporary/>
        <w:showingPlcHdr/>
        <w15:appearance w15:val="hidden"/>
      </w:sdtPr>
      <w:sdtContent>
        <w:p w14:paraId="4CB5029A" w14:textId="77777777" w:rsidR="006C08BD" w:rsidRPr="000040C5" w:rsidRDefault="006C08BD" w:rsidP="006C08BD">
          <w:r w:rsidRPr="000040C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731B3D9" w14:textId="77777777" w:rsidR="006C08BD" w:rsidRPr="000040C5" w:rsidRDefault="006C08BD" w:rsidP="006C08BD">
          <w:r w:rsidRPr="000040C5">
            <w:t>Sed ut perspiciatis unde omnis iste natus error sit voluptatem accusantium doloremque architecto beatae vitae dicta sunt explicabo. Nemo enim ipsam voluptatem quia voluptas sit aspernatur aut odit aut fugit, sed quia consequuntur magni dolores eos qui ratione voluptatem sequi nesciunt.</w:t>
          </w:r>
        </w:p>
      </w:sdtContent>
    </w:sdt>
    <w:p w14:paraId="28CD66DF" w14:textId="77777777" w:rsidR="00EC7EB3" w:rsidRPr="000040C5" w:rsidRDefault="00000000" w:rsidP="00EC7EB3">
      <w:pPr>
        <w:pStyle w:val="Heading1"/>
      </w:pPr>
      <w:sdt>
        <w:sdtPr>
          <w:rPr>
            <w:rStyle w:val="Emphasis"/>
          </w:rPr>
          <w:id w:val="972716725"/>
          <w:placeholder>
            <w:docPart w:val="E3A758DF3C714A099D585417D5D5A684"/>
          </w:placeholder>
          <w:temporary/>
          <w:showingPlcHdr/>
          <w15:appearance w15:val="hidden"/>
        </w:sdtPr>
        <w:sdtContent>
          <w:r w:rsidR="00EC7EB3" w:rsidRPr="000040C5">
            <w:rPr>
              <w:rStyle w:val="Emphasis"/>
            </w:rPr>
            <w:t>Heading</w:t>
          </w:r>
        </w:sdtContent>
      </w:sdt>
      <w:r w:rsidR="00EC7EB3" w:rsidRPr="000040C5">
        <w:t xml:space="preserve"> </w:t>
      </w:r>
      <w:sdt>
        <w:sdtPr>
          <w:id w:val="-893350791"/>
          <w:placeholder>
            <w:docPart w:val="4A1BBD34383D4A97AA637F6EFD67E906"/>
          </w:placeholder>
          <w:temporary/>
          <w:showingPlcHdr/>
          <w15:appearance w15:val="hidden"/>
        </w:sdtPr>
        <w:sdtContent>
          <w:r w:rsidR="00EC7EB3" w:rsidRPr="000040C5">
            <w:t>02 Sit Amet</w:t>
          </w:r>
        </w:sdtContent>
      </w:sdt>
    </w:p>
    <w:tbl>
      <w:tblPr>
        <w:tblW w:w="5000" w:type="pct"/>
        <w:tblCellMar>
          <w:left w:w="0" w:type="dxa"/>
          <w:right w:w="0" w:type="dxa"/>
        </w:tblCellMar>
        <w:tblLook w:val="0600" w:firstRow="0" w:lastRow="0" w:firstColumn="0" w:lastColumn="0" w:noHBand="1" w:noVBand="1"/>
      </w:tblPr>
      <w:tblGrid>
        <w:gridCol w:w="9392"/>
        <w:gridCol w:w="6"/>
        <w:gridCol w:w="6"/>
      </w:tblGrid>
      <w:tr w:rsidR="00B71E3C" w:rsidRPr="000040C5" w14:paraId="217208B8" w14:textId="77777777" w:rsidTr="004C5FB5">
        <w:trPr>
          <w:trHeight w:val="6746"/>
        </w:trPr>
        <w:tc>
          <w:tcPr>
            <w:tcW w:w="0" w:type="auto"/>
          </w:tcPr>
          <w:sdt>
            <w:sdtPr>
              <w:id w:val="93213019"/>
              <w:placeholder>
                <w:docPart w:val="56308F0684D24D1981456F71FF635DE0"/>
              </w:placeholder>
              <w:temporary/>
              <w:showingPlcHdr/>
              <w15:appearance w15:val="hidden"/>
            </w:sdtPr>
            <w:sdtContent>
              <w:p w14:paraId="6AF04716" w14:textId="77777777" w:rsidR="00654740" w:rsidRPr="000040C5" w:rsidRDefault="00654740" w:rsidP="00654740">
                <w:r w:rsidRPr="000040C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EE3FB2C" w14:textId="77777777" w:rsidR="00233809" w:rsidRPr="000040C5" w:rsidRDefault="00654740" w:rsidP="00654740">
                <w:r w:rsidRPr="000040C5">
                  <w:t>Sed ut perspiciatis unde omnis iste natus error sit voluptatem accusantium doloremque architecto beatae vitae dicta sunt explicabo. Nemo enim ipsam voluptatem quia voluptas sit aspernatur aut odit aut fugit, sed quia consequuntur magni dolores eos qui ratione voluptatem sequi nesciunt.</w:t>
                </w:r>
              </w:p>
            </w:sdtContent>
          </w:sdt>
        </w:tc>
        <w:tc>
          <w:tcPr>
            <w:tcW w:w="0" w:type="auto"/>
          </w:tcPr>
          <w:p w14:paraId="2B279B48" w14:textId="77777777" w:rsidR="00B71E3C" w:rsidRPr="000040C5" w:rsidRDefault="00B71E3C" w:rsidP="0098733A"/>
        </w:tc>
        <w:tc>
          <w:tcPr>
            <w:tcW w:w="0" w:type="auto"/>
          </w:tcPr>
          <w:p w14:paraId="35BFFDA2" w14:textId="468160D2" w:rsidR="00B71E3C" w:rsidRPr="000040C5" w:rsidRDefault="00B71E3C" w:rsidP="004C5FB5"/>
        </w:tc>
      </w:tr>
    </w:tbl>
    <w:p w14:paraId="2EC53EA8" w14:textId="77777777" w:rsidR="00EC7EB3" w:rsidRPr="000040C5" w:rsidRDefault="00000000" w:rsidP="00EC7EB3">
      <w:pPr>
        <w:pStyle w:val="Heading1"/>
      </w:pPr>
      <w:sdt>
        <w:sdtPr>
          <w:id w:val="1059525599"/>
          <w:placeholder>
            <w:docPart w:val="5B5BB232CBC04A7C814B6B58062870AC"/>
          </w:placeholder>
          <w:temporary/>
          <w:showingPlcHdr/>
          <w15:appearance w15:val="hidden"/>
        </w:sdtPr>
        <w:sdtContent>
          <w:r w:rsidR="00EC7EB3" w:rsidRPr="000040C5">
            <w:t>Heading 03</w:t>
          </w:r>
        </w:sdtContent>
      </w:sdt>
      <w:r w:rsidR="00EC7EB3" w:rsidRPr="000040C5">
        <w:t xml:space="preserve"> </w:t>
      </w:r>
      <w:sdt>
        <w:sdtPr>
          <w:rPr>
            <w:rStyle w:val="Emphasis"/>
          </w:rPr>
          <w:id w:val="-1735379218"/>
          <w:placeholder>
            <w:docPart w:val="07B536B9C58A4882AD7A5101441FFF6A"/>
          </w:placeholder>
          <w:temporary/>
          <w:showingPlcHdr/>
          <w15:appearance w15:val="hidden"/>
        </w:sdtPr>
        <w:sdtContent>
          <w:r w:rsidR="00EC7EB3" w:rsidRPr="000040C5">
            <w:rPr>
              <w:rStyle w:val="Emphasis"/>
            </w:rPr>
            <w:t>Consectetur</w:t>
          </w:r>
        </w:sdtContent>
      </w:sdt>
    </w:p>
    <w:p w14:paraId="60017544" w14:textId="77777777" w:rsidR="00EB6826" w:rsidRPr="000040C5" w:rsidRDefault="00000000" w:rsidP="00B30030">
      <w:pPr>
        <w:pStyle w:val="Heading2"/>
      </w:pPr>
      <w:sdt>
        <w:sdtPr>
          <w:id w:val="-223455265"/>
          <w:placeholder>
            <w:docPart w:val="079EFBB28C4248B0B963DDFA55949254"/>
          </w:placeholder>
          <w:temporary/>
          <w:showingPlcHdr/>
          <w15:appearance w15:val="hidden"/>
        </w:sdtPr>
        <w:sdtContent>
          <w:r w:rsidR="00B30030" w:rsidRPr="000040C5">
            <w:t>Subtitle lorem ipsum dolor sit amet</w:t>
          </w:r>
        </w:sdtContent>
      </w:sdt>
    </w:p>
    <w:p w14:paraId="32FCA16C" w14:textId="77777777" w:rsidR="0002791A" w:rsidRPr="000040C5" w:rsidRDefault="00000000" w:rsidP="00CC0EDB">
      <w:sdt>
        <w:sdtPr>
          <w:id w:val="1099677238"/>
          <w:placeholder>
            <w:docPart w:val="0B18530B782E4073B5460BE415AFD7A9"/>
          </w:placeholder>
          <w:temporary/>
          <w:showingPlcHdr/>
          <w15:appearance w15:val="hidden"/>
        </w:sdtPr>
        <w:sdtContent>
          <w:r w:rsidR="00CC0EDB" w:rsidRPr="000040C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sdtContent>
      </w:sdt>
    </w:p>
    <w:p w14:paraId="20C97F68" w14:textId="16788456" w:rsidR="00B30030" w:rsidRPr="000040C5" w:rsidRDefault="00395123" w:rsidP="00B30030">
      <w:pPr>
        <w:pStyle w:val="Heading2"/>
      </w:pPr>
      <w:r>
        <w:rPr>
          <w:noProof/>
        </w:rPr>
        <mc:AlternateContent>
          <mc:Choice Requires="wps">
            <w:drawing>
              <wp:anchor distT="0" distB="0" distL="114300" distR="114300" simplePos="0" relativeHeight="251659264" behindDoc="0" locked="0" layoutInCell="1" allowOverlap="1" wp14:anchorId="2879946C" wp14:editId="2FF24C04">
                <wp:simplePos x="0" y="0"/>
                <wp:positionH relativeFrom="column">
                  <wp:posOffset>-443230</wp:posOffset>
                </wp:positionH>
                <wp:positionV relativeFrom="paragraph">
                  <wp:posOffset>474001</wp:posOffset>
                </wp:positionV>
                <wp:extent cx="2991173" cy="674176"/>
                <wp:effectExtent l="0" t="0" r="19050" b="12065"/>
                <wp:wrapNone/>
                <wp:docPr id="2" name="Oval 2"/>
                <wp:cNvGraphicFramePr/>
                <a:graphic xmlns:a="http://schemas.openxmlformats.org/drawingml/2006/main">
                  <a:graphicData uri="http://schemas.microsoft.com/office/word/2010/wordprocessingShape">
                    <wps:wsp>
                      <wps:cNvSpPr/>
                      <wps:spPr>
                        <a:xfrm>
                          <a:off x="0" y="0"/>
                          <a:ext cx="2991173" cy="674176"/>
                        </a:xfrm>
                        <a:prstGeom prst="ellipse">
                          <a:avLst/>
                        </a:prstGeom>
                        <a:solidFill>
                          <a:schemeClr val="bg1">
                            <a:alpha val="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BA412E" id="Oval 2" o:spid="_x0000_s1026" style="position:absolute;margin-left:-34.9pt;margin-top:37.3pt;width:235.55pt;height:5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" fillcolor="white [3212]" strokecolor="red" strokeweight="1pt">
                <v:fill opacity="0"/>
                <v:stroke joinstyle="miter"/>
              </v:oval>
            </w:pict>
          </mc:Fallback>
        </mc:AlternateContent>
      </w:r>
      <w:sdt>
        <w:sdtPr>
          <w:id w:val="282236536"/>
          <w:placeholder>
            <w:docPart w:val="0F8EBE10037542179E54E45A3296BD53"/>
          </w:placeholder>
          <w:temporary/>
          <w:showingPlcHdr/>
          <w15:appearance w15:val="hidden"/>
        </w:sdtPr>
        <w:sdtContent>
          <w:r w:rsidR="00B30030" w:rsidRPr="000040C5">
            <w:t>Subtitle consectetur adipiscing elit</w:t>
          </w:r>
        </w:sdtContent>
      </w:sdt>
    </w:p>
    <w:p w14:paraId="5240A94B" w14:textId="77777777" w:rsidR="004C5FB5" w:rsidRDefault="004C5FB5" w:rsidP="00CC0EDB"/>
    <w:p w14:paraId="6D298415" w14:textId="3D5DCAFA" w:rsidR="0002791A" w:rsidRPr="000040C5" w:rsidRDefault="00AA2C27" w:rsidP="00CC0EDB">
      <w:r>
        <w:t>crfwfqrqreqefewrwrdwerwfw</w:t>
      </w:r>
      <w:r>
        <w:fldChar w:fldCharType="begin"/>
      </w:r>
      <w:r>
        <w:instrText xml:space="preserve"> ADDIN ZOTERO_ITEM CSL_CITATION {"citationID":"8yJpkH2E","properties":{"formattedCitation":"[1]","plainCitation":"[1]","noteIndex":0},"citationItems":[{"id":1,"uris":["http://zotero.org/users/local/91dp7Our/items/YB5LHCF3"],"uri":["http://zotero.org/users/local/91dp7Our/items/YB5LHCF3"],"itemData":{"id":1,"type":"motion_picture","dimensions":"30:35","source":"YouTube","title":"Learn how to use Zotero in 30 minutes","URL":"https://www.youtube.com/watch?v=BQL_7C-YqBk","accessed":{"date-parts":[["2020",8,23]]}}}],"schema":"https://github.com/citation-style-language/schema/raw/master/csl-citation.json"} </w:instrText>
      </w:r>
      <w:r>
        <w:fldChar w:fldCharType="separate"/>
      </w:r>
      <w:r w:rsidRPr="00AA2C27">
        <w:rPr>
          <w:rFonts w:ascii="Calibri Light" w:hAnsi="Calibri Light" w:cs="Calibri Light"/>
        </w:rPr>
        <w:t>[1]</w:t>
      </w:r>
      <w:r>
        <w:fldChar w:fldCharType="end"/>
      </w:r>
    </w:p>
    <w:p w14:paraId="6CBD0885" w14:textId="77777777" w:rsidR="00B30030" w:rsidRPr="000040C5" w:rsidRDefault="00000000" w:rsidP="00B30030">
      <w:pPr>
        <w:pStyle w:val="Heading2"/>
      </w:pPr>
      <w:sdt>
        <w:sdtPr>
          <w:id w:val="537333100"/>
          <w:placeholder>
            <w:docPart w:val="2B9EFACE02DB49AE838D4FF07E8134D1"/>
          </w:placeholder>
          <w:temporary/>
          <w:showingPlcHdr/>
          <w15:appearance w15:val="hidden"/>
        </w:sdtPr>
        <w:sdtContent>
          <w:r w:rsidR="00C5543E" w:rsidRPr="000040C5">
            <w:t>Subtitle sed do eiusmod tempor incididunt</w:t>
          </w:r>
        </w:sdtContent>
      </w:sdt>
    </w:p>
    <w:p w14:paraId="2AFCCFED" w14:textId="77777777" w:rsidR="00CC0EDB" w:rsidRPr="000040C5" w:rsidRDefault="00000000" w:rsidP="00CC0EDB">
      <w:sdt>
        <w:sdtPr>
          <w:id w:val="-405539437"/>
          <w:placeholder>
            <w:docPart w:val="0B42564D934341D2BC3DC9825C48BAF1"/>
          </w:placeholder>
          <w:temporary/>
          <w:showingPlcHdr/>
          <w15:appearance w15:val="hidden"/>
        </w:sdtPr>
        <w:sdtContent>
          <w:r w:rsidR="00CC0EDB" w:rsidRPr="000040C5">
            <w:t>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sdtContent>
      </w:sdt>
    </w:p>
    <w:p w14:paraId="3FC18972" w14:textId="77777777" w:rsidR="00B30030" w:rsidRPr="000040C5" w:rsidRDefault="00000000" w:rsidP="00B30030">
      <w:pPr>
        <w:pStyle w:val="Heading2"/>
      </w:pPr>
      <w:sdt>
        <w:sdtPr>
          <w:id w:val="-824977312"/>
          <w:placeholder>
            <w:docPart w:val="E8F06073E2A543CF84AF8269D535B188"/>
          </w:placeholder>
          <w:temporary/>
          <w:showingPlcHdr/>
          <w15:appearance w15:val="hidden"/>
        </w:sdtPr>
        <w:sdtContent>
          <w:r w:rsidR="00C5543E" w:rsidRPr="000040C5">
            <w:t>Subtitle ut labore et dolore magna</w:t>
          </w:r>
        </w:sdtContent>
      </w:sdt>
    </w:p>
    <w:tbl>
      <w:tblPr>
        <w:tblW w:w="5000" w:type="pct"/>
        <w:tblCellMar>
          <w:left w:w="0" w:type="dxa"/>
          <w:right w:w="0" w:type="dxa"/>
        </w:tblCellMar>
        <w:tblLook w:val="0600" w:firstRow="0" w:lastRow="0" w:firstColumn="0" w:lastColumn="0" w:noHBand="1" w:noVBand="1"/>
      </w:tblPr>
      <w:tblGrid>
        <w:gridCol w:w="9392"/>
        <w:gridCol w:w="6"/>
        <w:gridCol w:w="6"/>
      </w:tblGrid>
      <w:tr w:rsidR="00B71E3C" w:rsidRPr="000040C5" w14:paraId="6D0C6C26" w14:textId="77777777" w:rsidTr="004C5FB5">
        <w:trPr>
          <w:trHeight w:val="3458"/>
        </w:trPr>
        <w:tc>
          <w:tcPr>
            <w:tcW w:w="0" w:type="auto"/>
          </w:tcPr>
          <w:sdt>
            <w:sdtPr>
              <w:id w:val="-775951707"/>
              <w:placeholder>
                <w:docPart w:val="2D4DA66EDA3E45A4AD2E8DF4CF469CB0"/>
              </w:placeholder>
              <w:temporary/>
              <w:showingPlcHdr/>
              <w15:appearance w15:val="hidden"/>
            </w:sdtPr>
            <w:sdtContent>
              <w:p w14:paraId="7EC2A5CA" w14:textId="77777777" w:rsidR="00654740" w:rsidRPr="000040C5" w:rsidRDefault="00654740" w:rsidP="00654740">
                <w:pPr>
                  <w:pStyle w:val="ListBullet"/>
                </w:pPr>
                <w:r w:rsidRPr="000040C5">
                  <w:t>Lorem ipsum dolor sit amet, consectetur adipiscing elit</w:t>
                </w:r>
              </w:p>
              <w:p w14:paraId="0C5F2C40" w14:textId="77777777" w:rsidR="00654740" w:rsidRPr="000040C5" w:rsidRDefault="00654740" w:rsidP="00654740">
                <w:pPr>
                  <w:pStyle w:val="ListBullet"/>
                </w:pPr>
                <w:r w:rsidRPr="000040C5">
                  <w:t xml:space="preserve">Sed do eiusmod tempor incididunt ut labore et dolore magna aliqua. Ut enim ad minim veniam, quis nostrud exercitation ullamco laboris nisi ut aliquip ex ea commodo consequat. </w:t>
                </w:r>
              </w:p>
              <w:p w14:paraId="3A313C16" w14:textId="77777777" w:rsidR="00B71E3C" w:rsidRPr="000040C5" w:rsidRDefault="00654740" w:rsidP="00654740">
                <w:pPr>
                  <w:pStyle w:val="ListBullet"/>
                </w:pPr>
                <w:r w:rsidRPr="000040C5">
                  <w:t xml:space="preserve">Duis aute irure dolor in reprehenderit in voluptate velit esse cillum dolore eu fugiat nulla pariatur. </w:t>
                </w:r>
              </w:p>
            </w:sdtContent>
          </w:sdt>
        </w:tc>
        <w:tc>
          <w:tcPr>
            <w:tcW w:w="0" w:type="auto"/>
          </w:tcPr>
          <w:p w14:paraId="0DDAF19C" w14:textId="77777777" w:rsidR="00B71E3C" w:rsidRPr="000040C5" w:rsidRDefault="00B71E3C" w:rsidP="004C5FB5"/>
        </w:tc>
        <w:tc>
          <w:tcPr>
            <w:tcW w:w="0" w:type="auto"/>
          </w:tcPr>
          <w:p w14:paraId="275E7071" w14:textId="75DB8F19" w:rsidR="0030312F" w:rsidRPr="000040C5" w:rsidRDefault="0030312F" w:rsidP="004C5FB5">
            <w:pPr>
              <w:pStyle w:val="ListBullet"/>
              <w:numPr>
                <w:ilvl w:val="0"/>
                <w:numId w:val="0"/>
              </w:numPr>
              <w:ind w:left="357" w:hanging="357"/>
            </w:pPr>
          </w:p>
        </w:tc>
      </w:tr>
    </w:tbl>
    <w:p w14:paraId="109DEA7D" w14:textId="77777777" w:rsidR="00EC7EB3" w:rsidRPr="000040C5" w:rsidRDefault="00000000" w:rsidP="00EC7EB3">
      <w:pPr>
        <w:pStyle w:val="Heading1"/>
      </w:pPr>
      <w:sdt>
        <w:sdtPr>
          <w:id w:val="1224864383"/>
          <w:placeholder>
            <w:docPart w:val="D1F2C5B80B7F41C7B0568A54FAE177E3"/>
          </w:placeholder>
          <w:temporary/>
          <w:showingPlcHdr/>
          <w15:appearance w15:val="hidden"/>
        </w:sdtPr>
        <w:sdtContent>
          <w:r w:rsidR="00EC7EB3" w:rsidRPr="000040C5">
            <w:t>Heading</w:t>
          </w:r>
        </w:sdtContent>
      </w:sdt>
      <w:r w:rsidR="00EC7EB3" w:rsidRPr="000040C5">
        <w:t xml:space="preserve"> </w:t>
      </w:r>
      <w:sdt>
        <w:sdtPr>
          <w:rPr>
            <w:rStyle w:val="Emphasis"/>
          </w:rPr>
          <w:id w:val="1353222376"/>
          <w:placeholder>
            <w:docPart w:val="BD8788AC6A2D44FAA29F302CCC32CE0D"/>
          </w:placeholder>
          <w:temporary/>
          <w:showingPlcHdr/>
          <w15:appearance w15:val="hidden"/>
        </w:sdtPr>
        <w:sdtContent>
          <w:r w:rsidR="00EC7EB3" w:rsidRPr="000040C5">
            <w:rPr>
              <w:rStyle w:val="Emphasis"/>
            </w:rPr>
            <w:t>04 adipiscing</w:t>
          </w:r>
        </w:sdtContent>
      </w:sdt>
      <w:r w:rsidR="00EC7EB3" w:rsidRPr="000040C5">
        <w:t xml:space="preserve"> </w:t>
      </w:r>
      <w:sdt>
        <w:sdtPr>
          <w:id w:val="-1921944370"/>
          <w:placeholder>
            <w:docPart w:val="63B77F59F1354E38BFB3471FF3F65C00"/>
          </w:placeholder>
          <w:temporary/>
          <w:showingPlcHdr/>
          <w15:appearance w15:val="hidden"/>
        </w:sdtPr>
        <w:sdtContent>
          <w:r w:rsidR="00EC7EB3" w:rsidRPr="000040C5">
            <w:t>elit</w:t>
          </w:r>
        </w:sdtContent>
      </w:sdt>
    </w:p>
    <w:tbl>
      <w:tblPr>
        <w:tblStyle w:val="TableGrid"/>
        <w:tblW w:w="9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82"/>
        <w:gridCol w:w="6"/>
      </w:tblGrid>
      <w:tr w:rsidR="004C5FB5" w:rsidRPr="000040C5" w14:paraId="75BEE1FC" w14:textId="77777777" w:rsidTr="004C5FB5">
        <w:trPr>
          <w:trHeight w:val="578"/>
        </w:trPr>
        <w:tc>
          <w:tcPr>
            <w:tcW w:w="0" w:type="auto"/>
            <w:tcBorders>
              <w:bottom w:val="single" w:sz="4" w:space="0" w:color="D9D9D9" w:themeColor="background1" w:themeShade="D9"/>
            </w:tcBorders>
            <w:vAlign w:val="center"/>
          </w:tcPr>
          <w:p w14:paraId="15397A7B" w14:textId="77777777" w:rsidR="004C5FB5" w:rsidRPr="000040C5" w:rsidRDefault="00000000" w:rsidP="0098733A">
            <w:pPr>
              <w:pStyle w:val="Heading2"/>
            </w:pPr>
            <w:sdt>
              <w:sdtPr>
                <w:id w:val="237754474"/>
                <w:placeholder>
                  <w:docPart w:val="BCB63EC4C74348B98A2BB3930D2C30F2"/>
                </w:placeholder>
                <w:temporary/>
                <w:showingPlcHdr/>
                <w15:appearance w15:val="hidden"/>
              </w:sdtPr>
              <w:sdtContent>
                <w:r w:rsidR="004C5FB5" w:rsidRPr="000040C5">
                  <w:t>Subtitle lorem ipsum</w:t>
                </w:r>
              </w:sdtContent>
            </w:sdt>
          </w:p>
        </w:tc>
        <w:tc>
          <w:tcPr>
            <w:tcW w:w="0" w:type="auto"/>
            <w:vAlign w:val="center"/>
          </w:tcPr>
          <w:p w14:paraId="591C7595" w14:textId="77777777" w:rsidR="004C5FB5" w:rsidRPr="000040C5" w:rsidRDefault="004C5FB5" w:rsidP="0098733A">
            <w:pPr>
              <w:pStyle w:val="Heading2"/>
            </w:pPr>
          </w:p>
        </w:tc>
      </w:tr>
      <w:tr w:rsidR="004C5FB5" w:rsidRPr="000040C5" w14:paraId="14195D14" w14:textId="77777777" w:rsidTr="004C5FB5">
        <w:trPr>
          <w:trHeight w:val="578"/>
        </w:trPr>
        <w:tc>
          <w:tcPr>
            <w:tcW w:w="0" w:type="auto"/>
            <w:tcBorders>
              <w:top w:val="single" w:sz="4" w:space="0" w:color="D9D9D9" w:themeColor="background1" w:themeShade="D9"/>
            </w:tcBorders>
          </w:tcPr>
          <w:p w14:paraId="36F07C41" w14:textId="77777777" w:rsidR="004C5FB5" w:rsidRPr="000040C5" w:rsidRDefault="00000000" w:rsidP="0098733A">
            <w:sdt>
              <w:sdtPr>
                <w:id w:val="-40358610"/>
                <w:placeholder>
                  <w:docPart w:val="4F183FBD685A446D809236B86D6BD0A6"/>
                </w:placeholder>
                <w:temporary/>
                <w:showingPlcHdr/>
                <w15:appearance w15:val="hidden"/>
              </w:sdtPr>
              <w:sdtContent>
                <w:r w:rsidR="004C5FB5" w:rsidRPr="000040C5">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sdtContent>
            </w:sdt>
          </w:p>
        </w:tc>
        <w:tc>
          <w:tcPr>
            <w:tcW w:w="0" w:type="auto"/>
          </w:tcPr>
          <w:p w14:paraId="42DB9F42" w14:textId="77777777" w:rsidR="004C5FB5" w:rsidRPr="000040C5" w:rsidRDefault="004C5FB5" w:rsidP="0098733A"/>
        </w:tc>
      </w:tr>
      <w:tr w:rsidR="004C5FB5" w:rsidRPr="000040C5" w14:paraId="1A1A8621" w14:textId="77777777" w:rsidTr="004C5FB5">
        <w:trPr>
          <w:trHeight w:val="578"/>
        </w:trPr>
        <w:tc>
          <w:tcPr>
            <w:tcW w:w="0" w:type="auto"/>
            <w:tcBorders>
              <w:bottom w:val="single" w:sz="4" w:space="0" w:color="D9D9D9" w:themeColor="background1" w:themeShade="D9"/>
            </w:tcBorders>
          </w:tcPr>
          <w:p w14:paraId="2C148196" w14:textId="77777777" w:rsidR="004C5FB5" w:rsidRPr="000040C5" w:rsidRDefault="00000000" w:rsidP="0098733A">
            <w:pPr>
              <w:pStyle w:val="Heading2"/>
            </w:pPr>
            <w:sdt>
              <w:sdtPr>
                <w:id w:val="-1580203339"/>
                <w:placeholder>
                  <w:docPart w:val="42A96451A19D4B0EA1B5BC49FD3D32F2"/>
                </w:placeholder>
                <w:temporary/>
                <w:showingPlcHdr/>
                <w15:appearance w15:val="hidden"/>
              </w:sdtPr>
              <w:sdtContent>
                <w:r w:rsidR="004C5FB5" w:rsidRPr="000040C5">
                  <w:t>Subtitle consectetur</w:t>
                </w:r>
              </w:sdtContent>
            </w:sdt>
          </w:p>
        </w:tc>
        <w:tc>
          <w:tcPr>
            <w:tcW w:w="0" w:type="auto"/>
          </w:tcPr>
          <w:p w14:paraId="29BC2F9C" w14:textId="77777777" w:rsidR="004C5FB5" w:rsidRPr="000040C5" w:rsidRDefault="004C5FB5" w:rsidP="0098733A">
            <w:pPr>
              <w:pStyle w:val="Heading2"/>
            </w:pPr>
          </w:p>
        </w:tc>
      </w:tr>
      <w:tr w:rsidR="004C5FB5" w:rsidRPr="000040C5" w14:paraId="7594A5FE" w14:textId="77777777" w:rsidTr="004C5FB5">
        <w:trPr>
          <w:trHeight w:val="578"/>
        </w:trPr>
        <w:tc>
          <w:tcPr>
            <w:tcW w:w="0" w:type="auto"/>
            <w:tcBorders>
              <w:top w:val="single" w:sz="4" w:space="0" w:color="D9D9D9" w:themeColor="background1" w:themeShade="D9"/>
            </w:tcBorders>
          </w:tcPr>
          <w:p w14:paraId="0698659A" w14:textId="77777777" w:rsidR="004C5FB5" w:rsidRPr="000040C5" w:rsidRDefault="00000000" w:rsidP="0098733A">
            <w:sdt>
              <w:sdtPr>
                <w:id w:val="600536460"/>
                <w:placeholder>
                  <w:docPart w:val="F1FFEF48DBFA4621BD9F12B927D96CCF"/>
                </w:placeholder>
                <w:temporary/>
                <w:showingPlcHdr/>
                <w15:appearance w15:val="hidden"/>
              </w:sdtPr>
              <w:sdtContent>
                <w:r w:rsidR="004C5FB5" w:rsidRPr="000040C5">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w:t>
                </w:r>
              </w:sdtContent>
            </w:sdt>
          </w:p>
        </w:tc>
        <w:tc>
          <w:tcPr>
            <w:tcW w:w="0" w:type="auto"/>
          </w:tcPr>
          <w:p w14:paraId="1F7E6E9C" w14:textId="77777777" w:rsidR="004C5FB5" w:rsidRPr="000040C5" w:rsidRDefault="004C5FB5" w:rsidP="0098733A"/>
        </w:tc>
      </w:tr>
    </w:tbl>
    <w:p w14:paraId="62B0EB25" w14:textId="39FD2DAC" w:rsidR="004A20D6" w:rsidRPr="000040C5" w:rsidRDefault="004A20D6" w:rsidP="00157987">
      <w:pPr>
        <w:spacing w:before="480" w:after="0"/>
        <w:ind w:left="-1418"/>
        <w:rPr>
          <w:noProof/>
        </w:rPr>
      </w:pPr>
    </w:p>
    <w:p w14:paraId="3839DD9B" w14:textId="62643975" w:rsidR="006F544B" w:rsidRPr="000040C5" w:rsidRDefault="00000000" w:rsidP="00B4286F">
      <w:pPr>
        <w:pStyle w:val="Caption"/>
        <w:rPr>
          <w:rStyle w:val="Heading2Char"/>
          <w:rFonts w:asciiTheme="minorHAnsi" w:hAnsiTheme="minorHAnsi"/>
          <w:bCs w:val="0"/>
          <w:szCs w:val="18"/>
        </w:rPr>
      </w:pPr>
      <w:sdt>
        <w:sdtPr>
          <w:rPr>
            <w:rStyle w:val="Heading2Char"/>
            <w:rFonts w:asciiTheme="minorHAnsi" w:hAnsiTheme="minorHAnsi"/>
            <w:bCs w:val="0"/>
            <w:szCs w:val="18"/>
          </w:rPr>
          <w:id w:val="-371692485"/>
          <w:placeholder>
            <w:docPart w:val="F8FA2291382D4CF9B390C79035ADD1E4"/>
          </w:placeholder>
          <w:temporary/>
          <w:showingPlcHdr/>
          <w15:appearance w15:val="hidden"/>
        </w:sdtPr>
        <w:sdtContent>
          <w:r w:rsidR="008F4289" w:rsidRPr="000040C5">
            <w:rPr>
              <w:rStyle w:val="Heading2Char"/>
              <w:rFonts w:asciiTheme="minorHAnsi" w:hAnsiTheme="minorHAnsi"/>
              <w:bCs w:val="0"/>
              <w:szCs w:val="18"/>
            </w:rPr>
            <w:t>Sed ut perspiciatis unde omnis iste natus error sit voluptatem accusantium doloremque laudantium, totam rem aperiam, eaque ipsa quae ab illo inventore veritatis et quasi architecto beatae vitae dicta sunt explicabo.</w:t>
          </w:r>
        </w:sdtContent>
      </w:sdt>
    </w:p>
    <w:p w14:paraId="1EF7641E" w14:textId="77777777" w:rsidR="00EC7EB3" w:rsidRPr="000040C5" w:rsidRDefault="00000000" w:rsidP="00EC7EB3">
      <w:pPr>
        <w:pStyle w:val="Heading1"/>
      </w:pPr>
      <w:sdt>
        <w:sdtPr>
          <w:id w:val="1292094664"/>
          <w:placeholder>
            <w:docPart w:val="80EEEAB283184F6490D72EB14EB63F03"/>
          </w:placeholder>
          <w:temporary/>
          <w:showingPlcHdr/>
          <w15:appearance w15:val="hidden"/>
        </w:sdtPr>
        <w:sdtContent>
          <w:r w:rsidR="00EC7EB3" w:rsidRPr="000040C5">
            <w:t>Heading</w:t>
          </w:r>
        </w:sdtContent>
      </w:sdt>
      <w:r w:rsidR="00EC7EB3" w:rsidRPr="000040C5">
        <w:t xml:space="preserve"> </w:t>
      </w:r>
      <w:sdt>
        <w:sdtPr>
          <w:rPr>
            <w:rStyle w:val="Emphasis"/>
          </w:rPr>
          <w:id w:val="-2052533562"/>
          <w:placeholder>
            <w:docPart w:val="08D608C183034C25BA9B605333439DFC"/>
          </w:placeholder>
          <w:temporary/>
          <w:showingPlcHdr/>
          <w15:appearance w15:val="hidden"/>
        </w:sdtPr>
        <w:sdtContent>
          <w:r w:rsidR="00EC7EB3" w:rsidRPr="000040C5">
            <w:rPr>
              <w:rStyle w:val="Emphasis"/>
            </w:rPr>
            <w:t>05 Lorem</w:t>
          </w:r>
        </w:sdtContent>
      </w:sdt>
      <w:r w:rsidR="00EC7EB3" w:rsidRPr="000040C5">
        <w:t xml:space="preserve"> </w:t>
      </w:r>
      <w:sdt>
        <w:sdtPr>
          <w:id w:val="1568762055"/>
          <w:placeholder>
            <w:docPart w:val="5D5B3F6313D0441F834A21DEA33E86D1"/>
          </w:placeholder>
          <w:temporary/>
          <w:showingPlcHdr/>
          <w15:appearance w15:val="hidden"/>
        </w:sdtPr>
        <w:sdtContent>
          <w:r w:rsidR="00EC7EB3" w:rsidRPr="000040C5">
            <w:t>Ipsum</w:t>
          </w:r>
        </w:sdtContent>
      </w:sdt>
    </w:p>
    <w:sdt>
      <w:sdtPr>
        <w:id w:val="696115901"/>
        <w:placeholder>
          <w:docPart w:val="6B07026DDDA34E5EAC03C54C1B295E28"/>
        </w:placeholder>
        <w:temporary/>
        <w:showingPlcHdr/>
        <w15:appearance w15:val="hidden"/>
      </w:sdtPr>
      <w:sdtContent>
        <w:p w14:paraId="13C8A074" w14:textId="77777777" w:rsidR="0074607A" w:rsidRPr="000040C5" w:rsidRDefault="0074607A" w:rsidP="0074607A">
          <w:r w:rsidRPr="000040C5">
            <w:t>Lorem ipsum dolor sit amet, consectetur adipiscing elit, sed do eiusmod tempor incididunt ut labore et dolore magna aliqua. Ut enim ad minim veniam, quis nostrud exercitation ullamco laboris nisi ut aliquip ex ea commodo consequat. Duis aute irure cupidatat non proident, sunt in culpa qui officia deserunt mollit anim id est laborum.</w:t>
          </w:r>
        </w:p>
        <w:p w14:paraId="12C0358B" w14:textId="77777777" w:rsidR="007D5A3F" w:rsidRPr="000040C5" w:rsidRDefault="0074607A" w:rsidP="0074607A">
          <w:r w:rsidRPr="000040C5">
            <w:t>Sed ut perspiciatis unde omnis iste natus error sit voluptatem accusantium doloremque architecto beatae vitae dicta sunt explicabo. Nemo enim ipsam voluptatem quia voluptas sit aspernatur aut odit aut fugit.</w:t>
          </w:r>
        </w:p>
      </w:sdtContent>
    </w:sdt>
    <w:p w14:paraId="72D2E032" w14:textId="77777777" w:rsidR="00EC7EB3" w:rsidRPr="000040C5" w:rsidRDefault="00000000" w:rsidP="00EC7EB3">
      <w:pPr>
        <w:pStyle w:val="Heading1"/>
      </w:pPr>
      <w:sdt>
        <w:sdtPr>
          <w:rPr>
            <w:rStyle w:val="Emphasis"/>
          </w:rPr>
          <w:id w:val="-966889091"/>
          <w:placeholder>
            <w:docPart w:val="067AAD7FECCD4BAE9AB7C66BCE148F81"/>
          </w:placeholder>
          <w:temporary/>
          <w:showingPlcHdr/>
          <w15:appearance w15:val="hidden"/>
        </w:sdtPr>
        <w:sdtContent>
          <w:r w:rsidR="00EC7EB3" w:rsidRPr="000040C5">
            <w:rPr>
              <w:rStyle w:val="Emphasis"/>
            </w:rPr>
            <w:t>Heading</w:t>
          </w:r>
        </w:sdtContent>
      </w:sdt>
      <w:r w:rsidR="00EC7EB3" w:rsidRPr="000040C5">
        <w:t xml:space="preserve"> </w:t>
      </w:r>
      <w:sdt>
        <w:sdtPr>
          <w:id w:val="728503267"/>
          <w:placeholder>
            <w:docPart w:val="083C6AB01AB34410A9B6064A83DD439A"/>
          </w:placeholder>
          <w:temporary/>
          <w:showingPlcHdr/>
          <w15:appearance w15:val="hidden"/>
        </w:sdtPr>
        <w:sdtContent>
          <w:r w:rsidR="00EC7EB3" w:rsidRPr="000040C5">
            <w:t>06 Sit Amet</w:t>
          </w:r>
        </w:sdtContent>
      </w:sdt>
    </w:p>
    <w:tbl>
      <w:tblPr>
        <w:tblW w:w="5495" w:type="pct"/>
        <w:tblCellMar>
          <w:left w:w="0" w:type="dxa"/>
          <w:right w:w="0" w:type="dxa"/>
        </w:tblCellMar>
        <w:tblLook w:val="0620" w:firstRow="1" w:lastRow="0" w:firstColumn="0" w:lastColumn="0" w:noHBand="1" w:noVBand="1"/>
      </w:tblPr>
      <w:tblGrid>
        <w:gridCol w:w="9989"/>
        <w:gridCol w:w="346"/>
      </w:tblGrid>
      <w:tr w:rsidR="0074607A" w:rsidRPr="000040C5" w14:paraId="27AB5D86" w14:textId="77777777" w:rsidTr="004C5FB5">
        <w:trPr>
          <w:cantSplit/>
          <w:trHeight w:val="5858"/>
        </w:trPr>
        <w:tc>
          <w:tcPr>
            <w:tcW w:w="0" w:type="auto"/>
          </w:tcPr>
          <w:sdt>
            <w:sdtPr>
              <w:id w:val="-1704858377"/>
              <w:placeholder>
                <w:docPart w:val="CFF2592B22CD4BCBA9BB663876335DF1"/>
              </w:placeholder>
              <w:temporary/>
              <w:showingPlcHdr/>
              <w15:appearance w15:val="hidden"/>
            </w:sdtPr>
            <w:sdtContent>
              <w:p w14:paraId="1EEFE20A" w14:textId="77777777" w:rsidR="00563311" w:rsidRPr="000040C5" w:rsidRDefault="00563311" w:rsidP="00563311">
                <w:r w:rsidRPr="000040C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3BF677B" w14:textId="77777777" w:rsidR="0074607A" w:rsidRPr="000040C5" w:rsidRDefault="00563311" w:rsidP="00563311">
                <w:r w:rsidRPr="000040C5">
                  <w:t>Sed ut perspiciatis unde omnis iste natus error sit voluptatem accusantium doloremque architecto beatae vitae dicta sunt explicabo. Nemo enim ipsam voluptatem quia voluptas sit aspernatur aut odit aut fugit, sed quia consequuntur magni dolores eos qui ratione voluptatem sequi nesciunt.</w:t>
                </w:r>
              </w:p>
            </w:sdtContent>
          </w:sdt>
        </w:tc>
        <w:tc>
          <w:tcPr>
            <w:tcW w:w="0" w:type="auto"/>
            <w:tcMar>
              <w:left w:w="340" w:type="dxa"/>
            </w:tcMar>
          </w:tcPr>
          <w:p w14:paraId="10F1CF53" w14:textId="40CDF61A" w:rsidR="0074607A" w:rsidRPr="000040C5" w:rsidRDefault="0074607A" w:rsidP="00B4286F">
            <w:pPr>
              <w:spacing w:after="0"/>
            </w:pPr>
          </w:p>
        </w:tc>
      </w:tr>
    </w:tbl>
    <w:p w14:paraId="66180A51" w14:textId="4350AEB3" w:rsidR="004C5FB5" w:rsidRDefault="004C5FB5" w:rsidP="002868AC">
      <w:pPr>
        <w:rPr>
          <w:noProof/>
        </w:rPr>
      </w:pPr>
    </w:p>
    <w:p w14:paraId="094AEABD" w14:textId="7C3C2F69" w:rsidR="004C5FB5" w:rsidRDefault="00395123" w:rsidP="002868AC">
      <w:pPr>
        <w:rPr>
          <w:noProof/>
        </w:rPr>
      </w:pPr>
      <w:r>
        <w:rPr>
          <w:noProof/>
        </w:rPr>
        <mc:AlternateContent>
          <mc:Choice Requires="wps">
            <w:drawing>
              <wp:anchor distT="0" distB="0" distL="114300" distR="114300" simplePos="0" relativeHeight="251661312" behindDoc="0" locked="0" layoutInCell="1" allowOverlap="1" wp14:anchorId="40D80D90" wp14:editId="48BC0A12">
                <wp:simplePos x="0" y="0"/>
                <wp:positionH relativeFrom="column">
                  <wp:posOffset>-481976</wp:posOffset>
                </wp:positionH>
                <wp:positionV relativeFrom="paragraph">
                  <wp:posOffset>287278</wp:posOffset>
                </wp:positionV>
                <wp:extent cx="3820332" cy="1859797"/>
                <wp:effectExtent l="0" t="0" r="27940" b="26670"/>
                <wp:wrapNone/>
                <wp:docPr id="3" name="Oval 3"/>
                <wp:cNvGraphicFramePr/>
                <a:graphic xmlns:a="http://schemas.openxmlformats.org/drawingml/2006/main">
                  <a:graphicData uri="http://schemas.microsoft.com/office/word/2010/wordprocessingShape">
                    <wps:wsp>
                      <wps:cNvSpPr/>
                      <wps:spPr>
                        <a:xfrm>
                          <a:off x="0" y="0"/>
                          <a:ext cx="3820332" cy="1859797"/>
                        </a:xfrm>
                        <a:prstGeom prst="ellipse">
                          <a:avLst/>
                        </a:prstGeom>
                        <a:solidFill>
                          <a:schemeClr val="bg1">
                            <a:alpha val="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2D0936" id="Oval 3" o:spid="_x0000_s1026" style="position:absolute;margin-left:-37.95pt;margin-top:22.6pt;width:300.8pt;height:14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" fillcolor="white [3212]" strokecolor="red" strokeweight="1pt">
                <v:fill opacity="0"/>
                <v:stroke joinstyle="miter"/>
              </v:oval>
            </w:pict>
          </mc:Fallback>
        </mc:AlternateContent>
      </w:r>
    </w:p>
    <w:p w14:paraId="03F1EC1D" w14:textId="32E45275" w:rsidR="004C5FB5" w:rsidRPr="004C5FB5" w:rsidRDefault="004C5FB5" w:rsidP="004C5FB5">
      <w:pPr>
        <w:pStyle w:val="Heading1"/>
        <w:rPr>
          <w:rStyle w:val="Emphasis"/>
        </w:rPr>
      </w:pPr>
      <w:r w:rsidRPr="004C5FB5">
        <w:rPr>
          <w:rStyle w:val="Emphasis"/>
        </w:rPr>
        <w:t xml:space="preserve">Appendix </w:t>
      </w:r>
    </w:p>
    <w:p w14:paraId="77FA7961" w14:textId="77777777" w:rsidR="004C5FB5" w:rsidRPr="00AA2C27" w:rsidRDefault="004C5FB5" w:rsidP="004C5FB5">
      <w:pPr>
        <w:pStyle w:val="Bibliography"/>
        <w:rPr>
          <w:rFonts w:ascii="Calibri Light" w:hAnsi="Calibri Light" w:cs="Calibri Light"/>
          <w:szCs w:val="24"/>
        </w:rPr>
      </w:pPr>
      <w:r>
        <w:rPr>
          <w:noProof/>
        </w:rPr>
        <w:fldChar w:fldCharType="begin"/>
      </w:r>
      <w:r>
        <w:rPr>
          <w:noProof/>
        </w:rPr>
        <w:instrText xml:space="preserve"> ADDIN ZOTERO_BIBL {"uncited":[],"omitted":[],"custom":[]} CSL_BIBLIOGRAPHY </w:instrText>
      </w:r>
      <w:r>
        <w:rPr>
          <w:noProof/>
        </w:rPr>
        <w:fldChar w:fldCharType="separate"/>
      </w:r>
      <w:r w:rsidRPr="00AA2C27">
        <w:rPr>
          <w:rFonts w:ascii="Calibri Light" w:hAnsi="Calibri Light" w:cs="Calibri Light"/>
          <w:szCs w:val="24"/>
        </w:rPr>
        <w:t>[1]</w:t>
      </w:r>
      <w:r w:rsidRPr="00AA2C27">
        <w:rPr>
          <w:rFonts w:ascii="Calibri Light" w:hAnsi="Calibri Light" w:cs="Calibri Light"/>
          <w:szCs w:val="24"/>
        </w:rPr>
        <w:tab/>
      </w:r>
      <w:r w:rsidRPr="00AA2C27">
        <w:rPr>
          <w:rFonts w:ascii="Calibri Light" w:hAnsi="Calibri Light" w:cs="Calibri Light"/>
          <w:i/>
          <w:iCs/>
          <w:szCs w:val="24"/>
        </w:rPr>
        <w:t>Learn how to use Zotero in 30 minutes</w:t>
      </w:r>
      <w:r w:rsidRPr="00AA2C27">
        <w:rPr>
          <w:rFonts w:ascii="Calibri Light" w:hAnsi="Calibri Light" w:cs="Calibri Light"/>
          <w:szCs w:val="24"/>
        </w:rPr>
        <w:t>. .</w:t>
      </w:r>
    </w:p>
    <w:p w14:paraId="5F0F86E8" w14:textId="69416437" w:rsidR="004C5FB5" w:rsidRDefault="004C5FB5" w:rsidP="004C5FB5">
      <w:pPr>
        <w:rPr>
          <w:noProof/>
        </w:rPr>
      </w:pPr>
      <w:r>
        <w:rPr>
          <w:noProof/>
        </w:rPr>
        <w:fldChar w:fldCharType="end"/>
      </w:r>
    </w:p>
    <w:p w14:paraId="3FA201B3" w14:textId="7EE92E46" w:rsidR="004C5FB5" w:rsidRPr="000040C5" w:rsidRDefault="004C5FB5" w:rsidP="002868AC">
      <w:pPr>
        <w:rPr>
          <w:noProof/>
        </w:rPr>
      </w:pPr>
    </w:p>
    <w:sectPr w:rsidR="004C5FB5" w:rsidRPr="000040C5" w:rsidSect="00A06E32">
      <w:headerReference w:type="default" r:id="rId10"/>
      <w:footerReference w:type="default" r:id="rId11"/>
      <w:headerReference w:type="first" r:id="rId12"/>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00446" w14:textId="77777777" w:rsidR="000014E7" w:rsidRDefault="000014E7" w:rsidP="008606AB">
      <w:r>
        <w:separator/>
      </w:r>
    </w:p>
  </w:endnote>
  <w:endnote w:type="continuationSeparator" w:id="0">
    <w:p w14:paraId="6BAB367B" w14:textId="77777777" w:rsidR="000014E7" w:rsidRDefault="000014E7"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9CD6" w14:textId="77777777" w:rsidR="008D187A" w:rsidRPr="00E81B4B" w:rsidRDefault="00000000" w:rsidP="00E81B4B">
    <w:pPr>
      <w:pStyle w:val="Footer"/>
    </w:pPr>
    <w:sdt>
      <w:sdtPr>
        <w:alias w:val="Title"/>
        <w:tag w:val=""/>
        <w:id w:val="-1461030722"/>
        <w:placeholder>
          <w:docPart w:val="4092A9A1B37A48488663AFD89476C13F"/>
        </w:placeholder>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sidR="00EA4942" w:rsidRPr="00E81B4B">
          <w:t>Course title</w:t>
        </w:r>
      </w:sdtContent>
    </w:sdt>
    <w:r w:rsidR="00E81B4B" w:rsidRPr="00E81B4B">
      <w:t xml:space="preserve"> </w:t>
    </w:r>
    <w:r w:rsidR="004E39FD">
      <w:tab/>
    </w:r>
    <w:r w:rsidR="004E39FD">
      <w:tab/>
    </w:r>
    <w:sdt>
      <w:sdtPr>
        <w:id w:val="1328789105"/>
        <w:docPartObj>
          <w:docPartGallery w:val="Page Numbers (Bottom of Page)"/>
          <w:docPartUnique/>
        </w:docPartObj>
      </w:sdt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0FEB9409" wp14:editId="5B9AE99F">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807E8CF"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E39E6" w14:textId="77777777" w:rsidR="000014E7" w:rsidRDefault="000014E7" w:rsidP="008606AB">
      <w:r>
        <w:separator/>
      </w:r>
    </w:p>
  </w:footnote>
  <w:footnote w:type="continuationSeparator" w:id="0">
    <w:p w14:paraId="2F6B1F26" w14:textId="77777777" w:rsidR="000014E7" w:rsidRDefault="000014E7"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D6DC0"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362642E9" wp14:editId="74E1A7B4">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225CBF0"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B6FAD"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6101561F" wp14:editId="0B51C98B">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4554678"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0"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934761">
    <w:abstractNumId w:val="2"/>
  </w:num>
  <w:num w:numId="2" w16cid:durableId="1230577415">
    <w:abstractNumId w:val="10"/>
  </w:num>
  <w:num w:numId="3" w16cid:durableId="118686589">
    <w:abstractNumId w:val="6"/>
  </w:num>
  <w:num w:numId="4" w16cid:durableId="685446325">
    <w:abstractNumId w:val="8"/>
  </w:num>
  <w:num w:numId="5" w16cid:durableId="564030096">
    <w:abstractNumId w:val="4"/>
  </w:num>
  <w:num w:numId="6" w16cid:durableId="1068308134">
    <w:abstractNumId w:val="5"/>
  </w:num>
  <w:num w:numId="7" w16cid:durableId="314796498">
    <w:abstractNumId w:val="3"/>
  </w:num>
  <w:num w:numId="8" w16cid:durableId="21250863">
    <w:abstractNumId w:val="7"/>
  </w:num>
  <w:num w:numId="9" w16cid:durableId="2064986368">
    <w:abstractNumId w:val="1"/>
  </w:num>
  <w:num w:numId="10" w16cid:durableId="1402866865">
    <w:abstractNumId w:val="9"/>
  </w:num>
  <w:num w:numId="11" w16cid:durableId="610358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28"/>
    <w:rsid w:val="000014E7"/>
    <w:rsid w:val="000040C5"/>
    <w:rsid w:val="0002791A"/>
    <w:rsid w:val="0003687F"/>
    <w:rsid w:val="000630AD"/>
    <w:rsid w:val="0009280B"/>
    <w:rsid w:val="001307F2"/>
    <w:rsid w:val="00157987"/>
    <w:rsid w:val="00224640"/>
    <w:rsid w:val="00233809"/>
    <w:rsid w:val="00240FC4"/>
    <w:rsid w:val="002521CA"/>
    <w:rsid w:val="002868AC"/>
    <w:rsid w:val="002E626B"/>
    <w:rsid w:val="003022AB"/>
    <w:rsid w:val="0030312F"/>
    <w:rsid w:val="003515DC"/>
    <w:rsid w:val="00395123"/>
    <w:rsid w:val="003D1671"/>
    <w:rsid w:val="003D656E"/>
    <w:rsid w:val="00402F72"/>
    <w:rsid w:val="00442F9B"/>
    <w:rsid w:val="0046798E"/>
    <w:rsid w:val="004A20D6"/>
    <w:rsid w:val="004A38EC"/>
    <w:rsid w:val="004C5FB5"/>
    <w:rsid w:val="004D14EE"/>
    <w:rsid w:val="004D6E68"/>
    <w:rsid w:val="004E39FD"/>
    <w:rsid w:val="004F260A"/>
    <w:rsid w:val="0052261B"/>
    <w:rsid w:val="00524BAE"/>
    <w:rsid w:val="00563311"/>
    <w:rsid w:val="0058022C"/>
    <w:rsid w:val="005979D4"/>
    <w:rsid w:val="005B2E47"/>
    <w:rsid w:val="005B34DF"/>
    <w:rsid w:val="005D7EFC"/>
    <w:rsid w:val="00615616"/>
    <w:rsid w:val="00654740"/>
    <w:rsid w:val="00671403"/>
    <w:rsid w:val="00692F0D"/>
    <w:rsid w:val="006C08BD"/>
    <w:rsid w:val="006C67DE"/>
    <w:rsid w:val="006E1E2D"/>
    <w:rsid w:val="006F544B"/>
    <w:rsid w:val="00720DC0"/>
    <w:rsid w:val="0074607A"/>
    <w:rsid w:val="007536C5"/>
    <w:rsid w:val="007B04B0"/>
    <w:rsid w:val="007B4328"/>
    <w:rsid w:val="007D5A3F"/>
    <w:rsid w:val="0080749A"/>
    <w:rsid w:val="008606AB"/>
    <w:rsid w:val="008A0D41"/>
    <w:rsid w:val="008D187A"/>
    <w:rsid w:val="008D25F7"/>
    <w:rsid w:val="008F1B7F"/>
    <w:rsid w:val="008F4289"/>
    <w:rsid w:val="00943598"/>
    <w:rsid w:val="00950B0F"/>
    <w:rsid w:val="0098733A"/>
    <w:rsid w:val="009A5E7C"/>
    <w:rsid w:val="009F6597"/>
    <w:rsid w:val="00A0684D"/>
    <w:rsid w:val="00A06E32"/>
    <w:rsid w:val="00A32524"/>
    <w:rsid w:val="00A777EF"/>
    <w:rsid w:val="00A91398"/>
    <w:rsid w:val="00AA2C27"/>
    <w:rsid w:val="00AB0CFA"/>
    <w:rsid w:val="00AB45CE"/>
    <w:rsid w:val="00AB60FA"/>
    <w:rsid w:val="00AD010B"/>
    <w:rsid w:val="00B26DBD"/>
    <w:rsid w:val="00B30030"/>
    <w:rsid w:val="00B4286F"/>
    <w:rsid w:val="00B5279B"/>
    <w:rsid w:val="00B71E3C"/>
    <w:rsid w:val="00B726D8"/>
    <w:rsid w:val="00B81AAE"/>
    <w:rsid w:val="00B9660E"/>
    <w:rsid w:val="00BA15AE"/>
    <w:rsid w:val="00BB76A1"/>
    <w:rsid w:val="00C13772"/>
    <w:rsid w:val="00C16233"/>
    <w:rsid w:val="00C31B26"/>
    <w:rsid w:val="00C5543E"/>
    <w:rsid w:val="00C6208F"/>
    <w:rsid w:val="00C96E5D"/>
    <w:rsid w:val="00CC0EDB"/>
    <w:rsid w:val="00CC7FC5"/>
    <w:rsid w:val="00CD01D6"/>
    <w:rsid w:val="00D05B00"/>
    <w:rsid w:val="00D27F37"/>
    <w:rsid w:val="00D359E1"/>
    <w:rsid w:val="00D54778"/>
    <w:rsid w:val="00D6410D"/>
    <w:rsid w:val="00D8227D"/>
    <w:rsid w:val="00DE2209"/>
    <w:rsid w:val="00DF799F"/>
    <w:rsid w:val="00E20E57"/>
    <w:rsid w:val="00E25ADD"/>
    <w:rsid w:val="00E81B4B"/>
    <w:rsid w:val="00EA4942"/>
    <w:rsid w:val="00EB6826"/>
    <w:rsid w:val="00EC7EB3"/>
    <w:rsid w:val="00ED7F81"/>
    <w:rsid w:val="00EE6181"/>
    <w:rsid w:val="00F005BB"/>
    <w:rsid w:val="00F026F3"/>
    <w:rsid w:val="00F03E09"/>
    <w:rsid w:val="00F04116"/>
    <w:rsid w:val="00F04CC8"/>
    <w:rsid w:val="00F45333"/>
    <w:rsid w:val="00FA2A95"/>
    <w:rsid w:val="00FC00D9"/>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CE2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Bibliography">
    <w:name w:val="Bibliography"/>
    <w:basedOn w:val="Normal"/>
    <w:next w:val="Normal"/>
    <w:uiPriority w:val="37"/>
    <w:unhideWhenUsed/>
    <w:rsid w:val="00AA2C27"/>
    <w:pPr>
      <w:tabs>
        <w:tab w:val="left" w:pos="384"/>
      </w:tabs>
      <w:spacing w:after="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ungsc\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2C74B764C149DE8D89569060FF9B99"/>
        <w:category>
          <w:name w:val="General"/>
          <w:gallery w:val="placeholder"/>
        </w:category>
        <w:types>
          <w:type w:val="bbPlcHdr"/>
        </w:types>
        <w:behaviors>
          <w:behavior w:val="content"/>
        </w:behaviors>
        <w:guid w:val="{6114CEE5-46EE-4100-A32F-2AEDE65035A3}"/>
      </w:docPartPr>
      <w:docPartBody>
        <w:p w:rsidR="00E1001F" w:rsidRDefault="00D37A39">
          <w:pPr>
            <w:pStyle w:val="A42C74B764C149DE8D89569060FF9B99"/>
          </w:pPr>
          <w:r w:rsidRPr="000040C5">
            <w:rPr>
              <w:rStyle w:val="Emphasis"/>
            </w:rPr>
            <w:t>Classic Students</w:t>
          </w:r>
        </w:p>
      </w:docPartBody>
    </w:docPart>
    <w:docPart>
      <w:docPartPr>
        <w:name w:val="0B5145637F5C4F57B577C51DC8A1E6B2"/>
        <w:category>
          <w:name w:val="General"/>
          <w:gallery w:val="placeholder"/>
        </w:category>
        <w:types>
          <w:type w:val="bbPlcHdr"/>
        </w:types>
        <w:behaviors>
          <w:behavior w:val="content"/>
        </w:behaviors>
        <w:guid w:val="{5F786268-4918-467E-B1E2-68FD879C5485}"/>
      </w:docPartPr>
      <w:docPartBody>
        <w:p w:rsidR="00E1001F" w:rsidRDefault="00D37A39">
          <w:pPr>
            <w:pStyle w:val="0B5145637F5C4F57B577C51DC8A1E6B2"/>
          </w:pPr>
          <w:r w:rsidRPr="000040C5">
            <w:t>Report</w:t>
          </w:r>
        </w:p>
      </w:docPartBody>
    </w:docPart>
    <w:docPart>
      <w:docPartPr>
        <w:name w:val="FD45023F00D8445EADB42CEA792E57F3"/>
        <w:category>
          <w:name w:val="General"/>
          <w:gallery w:val="placeholder"/>
        </w:category>
        <w:types>
          <w:type w:val="bbPlcHdr"/>
        </w:types>
        <w:behaviors>
          <w:behavior w:val="content"/>
        </w:behaviors>
        <w:guid w:val="{5393A92E-C443-42BC-89E8-602B0BCE3EFA}"/>
      </w:docPartPr>
      <w:docPartBody>
        <w:p w:rsidR="00E1001F" w:rsidRDefault="00D37A39">
          <w:pPr>
            <w:pStyle w:val="FD45023F00D8445EADB42CEA792E57F3"/>
          </w:pPr>
          <w:r w:rsidRPr="000040C5">
            <w:t>Lorem ipsum dolor sit amet, consectetur adipiscing elit, sed do eiusmod tempor</w:t>
          </w:r>
        </w:p>
      </w:docPartBody>
    </w:docPart>
    <w:docPart>
      <w:docPartPr>
        <w:name w:val="C86ED4BFFB834559B27C2A8D2978398D"/>
        <w:category>
          <w:name w:val="General"/>
          <w:gallery w:val="placeholder"/>
        </w:category>
        <w:types>
          <w:type w:val="bbPlcHdr"/>
        </w:types>
        <w:behaviors>
          <w:behavior w:val="content"/>
        </w:behaviors>
        <w:guid w:val="{404633B4-A234-497A-9E93-55CBED2D844D}"/>
      </w:docPartPr>
      <w:docPartBody>
        <w:p w:rsidR="00E1001F" w:rsidRDefault="00D37A39">
          <w:pPr>
            <w:pStyle w:val="C86ED4BFFB834559B27C2A8D2978398D"/>
          </w:pPr>
          <w:r w:rsidRPr="000040C5">
            <w:t>Student:</w:t>
          </w:r>
        </w:p>
      </w:docPartBody>
    </w:docPart>
    <w:docPart>
      <w:docPartPr>
        <w:name w:val="48338B446C7344FB8732F2505674186B"/>
        <w:category>
          <w:name w:val="General"/>
          <w:gallery w:val="placeholder"/>
        </w:category>
        <w:types>
          <w:type w:val="bbPlcHdr"/>
        </w:types>
        <w:behaviors>
          <w:behavior w:val="content"/>
        </w:behaviors>
        <w:guid w:val="{E9775788-7E06-4A77-9D3E-98C81C96E7B5}"/>
      </w:docPartPr>
      <w:docPartBody>
        <w:p w:rsidR="00E1001F" w:rsidRDefault="00D37A39">
          <w:pPr>
            <w:pStyle w:val="48338B446C7344FB8732F2505674186B"/>
          </w:pPr>
          <w:r w:rsidRPr="000040C5">
            <w:t>John Carter</w:t>
          </w:r>
        </w:p>
      </w:docPartBody>
    </w:docPart>
    <w:docPart>
      <w:docPartPr>
        <w:name w:val="A9959C2AD57F4AF3812DAC1BEB116BA5"/>
        <w:category>
          <w:name w:val="General"/>
          <w:gallery w:val="placeholder"/>
        </w:category>
        <w:types>
          <w:type w:val="bbPlcHdr"/>
        </w:types>
        <w:behaviors>
          <w:behavior w:val="content"/>
        </w:behaviors>
        <w:guid w:val="{67BDF8C6-01ED-4AB4-A654-CE399BAD9853}"/>
      </w:docPartPr>
      <w:docPartBody>
        <w:p w:rsidR="00E1001F" w:rsidRDefault="00D37A39">
          <w:pPr>
            <w:pStyle w:val="A9959C2AD57F4AF3812DAC1BEB116BA5"/>
          </w:pPr>
          <w:r w:rsidRPr="000040C5">
            <w:t>Teacher:</w:t>
          </w:r>
        </w:p>
      </w:docPartBody>
    </w:docPart>
    <w:docPart>
      <w:docPartPr>
        <w:name w:val="49C81CF4D65C404BABF5FC2D4B35C6A1"/>
        <w:category>
          <w:name w:val="General"/>
          <w:gallery w:val="placeholder"/>
        </w:category>
        <w:types>
          <w:type w:val="bbPlcHdr"/>
        </w:types>
        <w:behaviors>
          <w:behavior w:val="content"/>
        </w:behaviors>
        <w:guid w:val="{A4AD27C5-A877-4B97-99E4-AB3B2685FB3C}"/>
      </w:docPartPr>
      <w:docPartBody>
        <w:p w:rsidR="00E1001F" w:rsidRDefault="00D37A39">
          <w:pPr>
            <w:pStyle w:val="49C81CF4D65C404BABF5FC2D4B35C6A1"/>
          </w:pPr>
          <w:r w:rsidRPr="000040C5">
            <w:t>Bella Nicolson</w:t>
          </w:r>
        </w:p>
      </w:docPartBody>
    </w:docPart>
    <w:docPart>
      <w:docPartPr>
        <w:name w:val="B26BBA5DA6F94A938D80052CD4B786FA"/>
        <w:category>
          <w:name w:val="General"/>
          <w:gallery w:val="placeholder"/>
        </w:category>
        <w:types>
          <w:type w:val="bbPlcHdr"/>
        </w:types>
        <w:behaviors>
          <w:behavior w:val="content"/>
        </w:behaviors>
        <w:guid w:val="{0415257E-B6B2-47AA-9493-5C419656C1BA}"/>
      </w:docPartPr>
      <w:docPartBody>
        <w:p w:rsidR="00E1001F" w:rsidRDefault="00D37A39">
          <w:pPr>
            <w:pStyle w:val="B26BBA5DA6F94A938D80052CD4B786FA"/>
          </w:pPr>
          <w:r w:rsidRPr="000040C5">
            <w:t>Course:</w:t>
          </w:r>
        </w:p>
      </w:docPartBody>
    </w:docPart>
    <w:docPart>
      <w:docPartPr>
        <w:name w:val="9088D2BF408D45A8A4DF33F67F0E54D7"/>
        <w:category>
          <w:name w:val="General"/>
          <w:gallery w:val="placeholder"/>
        </w:category>
        <w:types>
          <w:type w:val="bbPlcHdr"/>
        </w:types>
        <w:behaviors>
          <w:behavior w:val="content"/>
        </w:behaviors>
        <w:guid w:val="{D8400DC4-0002-404C-9E32-071DF1DB417B}"/>
      </w:docPartPr>
      <w:docPartBody>
        <w:p w:rsidR="00E1001F" w:rsidRDefault="00D37A39">
          <w:pPr>
            <w:pStyle w:val="9088D2BF408D45A8A4DF33F67F0E54D7"/>
          </w:pPr>
          <w:r w:rsidRPr="000040C5">
            <w:t>Course title</w:t>
          </w:r>
        </w:p>
      </w:docPartBody>
    </w:docPart>
    <w:docPart>
      <w:docPartPr>
        <w:name w:val="2B782143F6EC4862895C1827EFF9A909"/>
        <w:category>
          <w:name w:val="General"/>
          <w:gallery w:val="placeholder"/>
        </w:category>
        <w:types>
          <w:type w:val="bbPlcHdr"/>
        </w:types>
        <w:behaviors>
          <w:behavior w:val="content"/>
        </w:behaviors>
        <w:guid w:val="{38CB0110-3DD6-438C-802A-679E3987955C}"/>
      </w:docPartPr>
      <w:docPartBody>
        <w:p w:rsidR="00E1001F" w:rsidRDefault="00D37A39">
          <w:pPr>
            <w:pStyle w:val="2B782143F6EC4862895C1827EFF9A909"/>
          </w:pPr>
          <w:r w:rsidRPr="000040C5">
            <w:t>Heading</w:t>
          </w:r>
        </w:p>
      </w:docPartBody>
    </w:docPart>
    <w:docPart>
      <w:docPartPr>
        <w:name w:val="7F7CAB9C36884837A3FF49EE36063DE0"/>
        <w:category>
          <w:name w:val="General"/>
          <w:gallery w:val="placeholder"/>
        </w:category>
        <w:types>
          <w:type w:val="bbPlcHdr"/>
        </w:types>
        <w:behaviors>
          <w:behavior w:val="content"/>
        </w:behaviors>
        <w:guid w:val="{AAA98EFA-DD3A-495E-AA9D-1625AE019396}"/>
      </w:docPartPr>
      <w:docPartBody>
        <w:p w:rsidR="00E1001F" w:rsidRDefault="00D37A39">
          <w:pPr>
            <w:pStyle w:val="7F7CAB9C36884837A3FF49EE36063DE0"/>
          </w:pPr>
          <w:r w:rsidRPr="000040C5">
            <w:rPr>
              <w:rStyle w:val="Emphasis"/>
            </w:rPr>
            <w:t>01 Lorem</w:t>
          </w:r>
        </w:p>
      </w:docPartBody>
    </w:docPart>
    <w:docPart>
      <w:docPartPr>
        <w:name w:val="199239BFDD3F4E0C8D5984E7B4AAF3F5"/>
        <w:category>
          <w:name w:val="General"/>
          <w:gallery w:val="placeholder"/>
        </w:category>
        <w:types>
          <w:type w:val="bbPlcHdr"/>
        </w:types>
        <w:behaviors>
          <w:behavior w:val="content"/>
        </w:behaviors>
        <w:guid w:val="{89869248-5FBA-4556-AD67-469CFDAF19EA}"/>
      </w:docPartPr>
      <w:docPartBody>
        <w:p w:rsidR="00E1001F" w:rsidRDefault="00D37A39">
          <w:pPr>
            <w:pStyle w:val="199239BFDD3F4E0C8D5984E7B4AAF3F5"/>
          </w:pPr>
          <w:r w:rsidRPr="000040C5">
            <w:t>Ipsum</w:t>
          </w:r>
        </w:p>
      </w:docPartBody>
    </w:docPart>
    <w:docPart>
      <w:docPartPr>
        <w:name w:val="1755620DEE4347CCACDA4CAA06E48AD4"/>
        <w:category>
          <w:name w:val="General"/>
          <w:gallery w:val="placeholder"/>
        </w:category>
        <w:types>
          <w:type w:val="bbPlcHdr"/>
        </w:types>
        <w:behaviors>
          <w:behavior w:val="content"/>
        </w:behaviors>
        <w:guid w:val="{66BDB29A-3764-442E-BA88-00923E1D9A89}"/>
      </w:docPartPr>
      <w:docPartBody>
        <w:p w:rsidR="00000000" w:rsidRPr="000040C5" w:rsidRDefault="00D37A39" w:rsidP="006C08BD">
          <w:r w:rsidRPr="000040C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E1001F" w:rsidRDefault="00D37A39">
          <w:pPr>
            <w:pStyle w:val="1755620DEE4347CCACDA4CAA06E48AD4"/>
          </w:pPr>
          <w:r w:rsidRPr="000040C5">
            <w:t>Sed ut perspiciatis unde omnis iste natus error sit voluptatem accusantium doloremque architecto beatae vitae dicta sunt explicabo. Nemo enim ipsam voluptatem quia voluptas sit aspernatur aut odit aut fugit, sed quia consequuntur magni dolores eos qui ratione voluptatem sequi nesciunt.</w:t>
          </w:r>
        </w:p>
      </w:docPartBody>
    </w:docPart>
    <w:docPart>
      <w:docPartPr>
        <w:name w:val="E3A758DF3C714A099D585417D5D5A684"/>
        <w:category>
          <w:name w:val="General"/>
          <w:gallery w:val="placeholder"/>
        </w:category>
        <w:types>
          <w:type w:val="bbPlcHdr"/>
        </w:types>
        <w:behaviors>
          <w:behavior w:val="content"/>
        </w:behaviors>
        <w:guid w:val="{A2E8FC1F-2933-480F-B72D-819E4BC51448}"/>
      </w:docPartPr>
      <w:docPartBody>
        <w:p w:rsidR="00E1001F" w:rsidRDefault="00D37A39">
          <w:pPr>
            <w:pStyle w:val="E3A758DF3C714A099D585417D5D5A684"/>
          </w:pPr>
          <w:r w:rsidRPr="000040C5">
            <w:rPr>
              <w:rStyle w:val="Emphasis"/>
            </w:rPr>
            <w:t>Heading</w:t>
          </w:r>
        </w:p>
      </w:docPartBody>
    </w:docPart>
    <w:docPart>
      <w:docPartPr>
        <w:name w:val="4A1BBD34383D4A97AA637F6EFD67E906"/>
        <w:category>
          <w:name w:val="General"/>
          <w:gallery w:val="placeholder"/>
        </w:category>
        <w:types>
          <w:type w:val="bbPlcHdr"/>
        </w:types>
        <w:behaviors>
          <w:behavior w:val="content"/>
        </w:behaviors>
        <w:guid w:val="{49516B9C-0A91-4D83-9088-E77EECD0F735}"/>
      </w:docPartPr>
      <w:docPartBody>
        <w:p w:rsidR="00E1001F" w:rsidRDefault="00D37A39">
          <w:pPr>
            <w:pStyle w:val="4A1BBD34383D4A97AA637F6EFD67E906"/>
          </w:pPr>
          <w:r w:rsidRPr="000040C5">
            <w:t>02 Sit Amet</w:t>
          </w:r>
        </w:p>
      </w:docPartBody>
    </w:docPart>
    <w:docPart>
      <w:docPartPr>
        <w:name w:val="56308F0684D24D1981456F71FF635DE0"/>
        <w:category>
          <w:name w:val="General"/>
          <w:gallery w:val="placeholder"/>
        </w:category>
        <w:types>
          <w:type w:val="bbPlcHdr"/>
        </w:types>
        <w:behaviors>
          <w:behavior w:val="content"/>
        </w:behaviors>
        <w:guid w:val="{EBD6799F-C61B-4223-87AB-DC8D854DE591}"/>
      </w:docPartPr>
      <w:docPartBody>
        <w:p w:rsidR="00000000" w:rsidRPr="000040C5" w:rsidRDefault="00D37A39" w:rsidP="00654740">
          <w:r w:rsidRPr="000040C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E1001F" w:rsidRDefault="00D37A39">
          <w:pPr>
            <w:pStyle w:val="56308F0684D24D1981456F71FF635DE0"/>
          </w:pPr>
          <w:r w:rsidRPr="000040C5">
            <w:t>Sed ut perspiciatis unde omnis iste natus error sit voluptatem accusantium doloremque architecto beatae vitae dicta sunt explicabo. Nemo enim ipsam voluptatem quia voluptas sit aspernatur aut odit aut fugit, sed quia consequuntur magni dolores eos qui ratione voluptatem sequi nesciunt.</w:t>
          </w:r>
        </w:p>
      </w:docPartBody>
    </w:docPart>
    <w:docPart>
      <w:docPartPr>
        <w:name w:val="5B5BB232CBC04A7C814B6B58062870AC"/>
        <w:category>
          <w:name w:val="General"/>
          <w:gallery w:val="placeholder"/>
        </w:category>
        <w:types>
          <w:type w:val="bbPlcHdr"/>
        </w:types>
        <w:behaviors>
          <w:behavior w:val="content"/>
        </w:behaviors>
        <w:guid w:val="{937D958B-2F0E-4332-AB85-0C7A2CE67B1F}"/>
      </w:docPartPr>
      <w:docPartBody>
        <w:p w:rsidR="00E1001F" w:rsidRDefault="00D37A39">
          <w:pPr>
            <w:pStyle w:val="5B5BB232CBC04A7C814B6B58062870AC"/>
          </w:pPr>
          <w:r w:rsidRPr="000040C5">
            <w:t>Heading 03</w:t>
          </w:r>
        </w:p>
      </w:docPartBody>
    </w:docPart>
    <w:docPart>
      <w:docPartPr>
        <w:name w:val="07B536B9C58A4882AD7A5101441FFF6A"/>
        <w:category>
          <w:name w:val="General"/>
          <w:gallery w:val="placeholder"/>
        </w:category>
        <w:types>
          <w:type w:val="bbPlcHdr"/>
        </w:types>
        <w:behaviors>
          <w:behavior w:val="content"/>
        </w:behaviors>
        <w:guid w:val="{37487204-6818-4037-B089-5B2CADA48DCA}"/>
      </w:docPartPr>
      <w:docPartBody>
        <w:p w:rsidR="00E1001F" w:rsidRDefault="00D37A39">
          <w:pPr>
            <w:pStyle w:val="07B536B9C58A4882AD7A5101441FFF6A"/>
          </w:pPr>
          <w:r w:rsidRPr="000040C5">
            <w:rPr>
              <w:rStyle w:val="Emphasis"/>
            </w:rPr>
            <w:t>Consectetur</w:t>
          </w:r>
        </w:p>
      </w:docPartBody>
    </w:docPart>
    <w:docPart>
      <w:docPartPr>
        <w:name w:val="079EFBB28C4248B0B963DDFA55949254"/>
        <w:category>
          <w:name w:val="General"/>
          <w:gallery w:val="placeholder"/>
        </w:category>
        <w:types>
          <w:type w:val="bbPlcHdr"/>
        </w:types>
        <w:behaviors>
          <w:behavior w:val="content"/>
        </w:behaviors>
        <w:guid w:val="{E91A3744-A9C3-4ED9-B4FB-D8858DD519E6}"/>
      </w:docPartPr>
      <w:docPartBody>
        <w:p w:rsidR="00E1001F" w:rsidRDefault="00D37A39">
          <w:pPr>
            <w:pStyle w:val="079EFBB28C4248B0B963DDFA55949254"/>
          </w:pPr>
          <w:r w:rsidRPr="000040C5">
            <w:t>Subtitle lorem ipsum dolor sit amet</w:t>
          </w:r>
        </w:p>
      </w:docPartBody>
    </w:docPart>
    <w:docPart>
      <w:docPartPr>
        <w:name w:val="0B18530B782E4073B5460BE415AFD7A9"/>
        <w:category>
          <w:name w:val="General"/>
          <w:gallery w:val="placeholder"/>
        </w:category>
        <w:types>
          <w:type w:val="bbPlcHdr"/>
        </w:types>
        <w:behaviors>
          <w:behavior w:val="content"/>
        </w:behaviors>
        <w:guid w:val="{89613741-0F67-4938-A9FC-EAEEB09EEA26}"/>
      </w:docPartPr>
      <w:docPartBody>
        <w:p w:rsidR="00E1001F" w:rsidRDefault="00D37A39">
          <w:pPr>
            <w:pStyle w:val="0B18530B782E4073B5460BE415AFD7A9"/>
          </w:pPr>
          <w:r w:rsidRPr="000040C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docPartBody>
    </w:docPart>
    <w:docPart>
      <w:docPartPr>
        <w:name w:val="0F8EBE10037542179E54E45A3296BD53"/>
        <w:category>
          <w:name w:val="General"/>
          <w:gallery w:val="placeholder"/>
        </w:category>
        <w:types>
          <w:type w:val="bbPlcHdr"/>
        </w:types>
        <w:behaviors>
          <w:behavior w:val="content"/>
        </w:behaviors>
        <w:guid w:val="{9D7BC629-3196-4415-A901-5E288E4C85E3}"/>
      </w:docPartPr>
      <w:docPartBody>
        <w:p w:rsidR="00E1001F" w:rsidRDefault="00D37A39">
          <w:pPr>
            <w:pStyle w:val="0F8EBE10037542179E54E45A3296BD53"/>
          </w:pPr>
          <w:r w:rsidRPr="000040C5">
            <w:t>Subtitle consectetur adipiscing elit</w:t>
          </w:r>
        </w:p>
      </w:docPartBody>
    </w:docPart>
    <w:docPart>
      <w:docPartPr>
        <w:name w:val="2B9EFACE02DB49AE838D4FF07E8134D1"/>
        <w:category>
          <w:name w:val="General"/>
          <w:gallery w:val="placeholder"/>
        </w:category>
        <w:types>
          <w:type w:val="bbPlcHdr"/>
        </w:types>
        <w:behaviors>
          <w:behavior w:val="content"/>
        </w:behaviors>
        <w:guid w:val="{34B3E205-3473-4923-AF8E-1FA5A959166F}"/>
      </w:docPartPr>
      <w:docPartBody>
        <w:p w:rsidR="00E1001F" w:rsidRDefault="00D37A39">
          <w:pPr>
            <w:pStyle w:val="2B9EFACE02DB49AE838D4FF07E8134D1"/>
          </w:pPr>
          <w:r w:rsidRPr="000040C5">
            <w:t>Subtitle sed do eiusmod tempor incididunt</w:t>
          </w:r>
        </w:p>
      </w:docPartBody>
    </w:docPart>
    <w:docPart>
      <w:docPartPr>
        <w:name w:val="0B42564D934341D2BC3DC9825C48BAF1"/>
        <w:category>
          <w:name w:val="General"/>
          <w:gallery w:val="placeholder"/>
        </w:category>
        <w:types>
          <w:type w:val="bbPlcHdr"/>
        </w:types>
        <w:behaviors>
          <w:behavior w:val="content"/>
        </w:behaviors>
        <w:guid w:val="{88A570EE-149D-40D1-AB9E-DC058F50B6A8}"/>
      </w:docPartPr>
      <w:docPartBody>
        <w:p w:rsidR="00E1001F" w:rsidRDefault="00D37A39">
          <w:pPr>
            <w:pStyle w:val="0B42564D934341D2BC3DC9825C48BAF1"/>
          </w:pPr>
          <w:r w:rsidRPr="000040C5">
            <w:t>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docPartBody>
    </w:docPart>
    <w:docPart>
      <w:docPartPr>
        <w:name w:val="E8F06073E2A543CF84AF8269D535B188"/>
        <w:category>
          <w:name w:val="General"/>
          <w:gallery w:val="placeholder"/>
        </w:category>
        <w:types>
          <w:type w:val="bbPlcHdr"/>
        </w:types>
        <w:behaviors>
          <w:behavior w:val="content"/>
        </w:behaviors>
        <w:guid w:val="{8B58C917-935D-4BAB-A041-8FE89AB6C946}"/>
      </w:docPartPr>
      <w:docPartBody>
        <w:p w:rsidR="00E1001F" w:rsidRDefault="00D37A39">
          <w:pPr>
            <w:pStyle w:val="E8F06073E2A543CF84AF8269D535B188"/>
          </w:pPr>
          <w:r w:rsidRPr="000040C5">
            <w:t>Subtitle ut labore et dolore magna</w:t>
          </w:r>
        </w:p>
      </w:docPartBody>
    </w:docPart>
    <w:docPart>
      <w:docPartPr>
        <w:name w:val="2D4DA66EDA3E45A4AD2E8DF4CF469CB0"/>
        <w:category>
          <w:name w:val="General"/>
          <w:gallery w:val="placeholder"/>
        </w:category>
        <w:types>
          <w:type w:val="bbPlcHdr"/>
        </w:types>
        <w:behaviors>
          <w:behavior w:val="content"/>
        </w:behaviors>
        <w:guid w:val="{BFEF6852-B8CD-420B-8AA2-6B6E6FF908DB}"/>
      </w:docPartPr>
      <w:docPartBody>
        <w:p w:rsidR="00000000" w:rsidRPr="000040C5" w:rsidRDefault="00D37A39" w:rsidP="00654740">
          <w:pPr>
            <w:pStyle w:val="ListBullet"/>
          </w:pPr>
          <w:r w:rsidRPr="000040C5">
            <w:t>Lorem ipsum dolor sit amet, consectetur adipiscing elit</w:t>
          </w:r>
        </w:p>
        <w:p w:rsidR="00000000" w:rsidRPr="000040C5" w:rsidRDefault="00D37A39" w:rsidP="00654740">
          <w:pPr>
            <w:pStyle w:val="ListBullet"/>
          </w:pPr>
          <w:r w:rsidRPr="000040C5">
            <w:t xml:space="preserve">Sed do eiusmod tempor incididunt ut labore et dolore magna aliqua. Ut enim ad minim veniam, quis nostrud exercitation ullamco laboris nisi ut aliquip ex ea commodo consequat. </w:t>
          </w:r>
        </w:p>
        <w:p w:rsidR="00E1001F" w:rsidRDefault="00D37A39">
          <w:pPr>
            <w:pStyle w:val="2D4DA66EDA3E45A4AD2E8DF4CF469CB0"/>
          </w:pPr>
          <w:r w:rsidRPr="000040C5">
            <w:t xml:space="preserve">Duis aute irure dolor in reprehenderit in voluptate velit esse cillum dolore eu fugiat nulla pariatur. </w:t>
          </w:r>
        </w:p>
      </w:docPartBody>
    </w:docPart>
    <w:docPart>
      <w:docPartPr>
        <w:name w:val="D1F2C5B80B7F41C7B0568A54FAE177E3"/>
        <w:category>
          <w:name w:val="General"/>
          <w:gallery w:val="placeholder"/>
        </w:category>
        <w:types>
          <w:type w:val="bbPlcHdr"/>
        </w:types>
        <w:behaviors>
          <w:behavior w:val="content"/>
        </w:behaviors>
        <w:guid w:val="{23E91FD2-2B7E-481D-8953-2C56D66B0BB3}"/>
      </w:docPartPr>
      <w:docPartBody>
        <w:p w:rsidR="00E1001F" w:rsidRDefault="00D37A39">
          <w:pPr>
            <w:pStyle w:val="D1F2C5B80B7F41C7B0568A54FAE177E3"/>
          </w:pPr>
          <w:r w:rsidRPr="000040C5">
            <w:t>Heading</w:t>
          </w:r>
        </w:p>
      </w:docPartBody>
    </w:docPart>
    <w:docPart>
      <w:docPartPr>
        <w:name w:val="BD8788AC6A2D44FAA29F302CCC32CE0D"/>
        <w:category>
          <w:name w:val="General"/>
          <w:gallery w:val="placeholder"/>
        </w:category>
        <w:types>
          <w:type w:val="bbPlcHdr"/>
        </w:types>
        <w:behaviors>
          <w:behavior w:val="content"/>
        </w:behaviors>
        <w:guid w:val="{AB5B9596-A45A-431E-9D84-1746FDA76390}"/>
      </w:docPartPr>
      <w:docPartBody>
        <w:p w:rsidR="00E1001F" w:rsidRDefault="00D37A39">
          <w:pPr>
            <w:pStyle w:val="BD8788AC6A2D44FAA29F302CCC32CE0D"/>
          </w:pPr>
          <w:r w:rsidRPr="000040C5">
            <w:rPr>
              <w:rStyle w:val="Emphasis"/>
            </w:rPr>
            <w:t>04 adipiscing</w:t>
          </w:r>
        </w:p>
      </w:docPartBody>
    </w:docPart>
    <w:docPart>
      <w:docPartPr>
        <w:name w:val="63B77F59F1354E38BFB3471FF3F65C00"/>
        <w:category>
          <w:name w:val="General"/>
          <w:gallery w:val="placeholder"/>
        </w:category>
        <w:types>
          <w:type w:val="bbPlcHdr"/>
        </w:types>
        <w:behaviors>
          <w:behavior w:val="content"/>
        </w:behaviors>
        <w:guid w:val="{890D84A3-BC3B-4021-9613-1C38F91E41A9}"/>
      </w:docPartPr>
      <w:docPartBody>
        <w:p w:rsidR="00E1001F" w:rsidRDefault="00D37A39">
          <w:pPr>
            <w:pStyle w:val="63B77F59F1354E38BFB3471FF3F65C00"/>
          </w:pPr>
          <w:r w:rsidRPr="000040C5">
            <w:t>elit</w:t>
          </w:r>
        </w:p>
      </w:docPartBody>
    </w:docPart>
    <w:docPart>
      <w:docPartPr>
        <w:name w:val="4092A9A1B37A48488663AFD89476C13F"/>
        <w:category>
          <w:name w:val="General"/>
          <w:gallery w:val="placeholder"/>
        </w:category>
        <w:types>
          <w:type w:val="bbPlcHdr"/>
        </w:types>
        <w:behaviors>
          <w:behavior w:val="content"/>
        </w:behaviors>
        <w:guid w:val="{16FF19B3-9AD2-4461-B2BD-8FD81B3857E4}"/>
      </w:docPartPr>
      <w:docPartBody>
        <w:p w:rsidR="00E1001F" w:rsidRDefault="00D37A39">
          <w:pPr>
            <w:pStyle w:val="4092A9A1B37A48488663AFD89476C13F"/>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
      <w:docPartPr>
        <w:name w:val="F8FA2291382D4CF9B390C79035ADD1E4"/>
        <w:category>
          <w:name w:val="General"/>
          <w:gallery w:val="placeholder"/>
        </w:category>
        <w:types>
          <w:type w:val="bbPlcHdr"/>
        </w:types>
        <w:behaviors>
          <w:behavior w:val="content"/>
        </w:behaviors>
        <w:guid w:val="{B8842903-3D7D-4C6D-A1E4-82E5760CFD08}"/>
      </w:docPartPr>
      <w:docPartBody>
        <w:p w:rsidR="00E1001F" w:rsidRDefault="00D37A39">
          <w:pPr>
            <w:pStyle w:val="F8FA2291382D4CF9B390C79035ADD1E4"/>
          </w:pPr>
          <w:r w:rsidRPr="000040C5">
            <w:rPr>
              <w:rStyle w:val="Heading2Char"/>
              <w:szCs w:val="18"/>
            </w:rPr>
            <w:t>Sed ut perspiciatis unde omnis iste natus error sit voluptatem accusantium doloremque laudantium, totam rem aperiam, eaque ipsa quae ab illo inventore veritatis et quasi architecto beatae vitae dicta sunt explicabo.</w:t>
          </w:r>
        </w:p>
      </w:docPartBody>
    </w:docPart>
    <w:docPart>
      <w:docPartPr>
        <w:name w:val="80EEEAB283184F6490D72EB14EB63F03"/>
        <w:category>
          <w:name w:val="General"/>
          <w:gallery w:val="placeholder"/>
        </w:category>
        <w:types>
          <w:type w:val="bbPlcHdr"/>
        </w:types>
        <w:behaviors>
          <w:behavior w:val="content"/>
        </w:behaviors>
        <w:guid w:val="{BF6AD953-7A3A-46DC-8789-E4C2741B6C94}"/>
      </w:docPartPr>
      <w:docPartBody>
        <w:p w:rsidR="00E1001F" w:rsidRDefault="00D37A39">
          <w:pPr>
            <w:pStyle w:val="80EEEAB283184F6490D72EB14EB63F03"/>
          </w:pPr>
          <w:r w:rsidRPr="000040C5">
            <w:t>Heading</w:t>
          </w:r>
        </w:p>
      </w:docPartBody>
    </w:docPart>
    <w:docPart>
      <w:docPartPr>
        <w:name w:val="08D608C183034C25BA9B605333439DFC"/>
        <w:category>
          <w:name w:val="General"/>
          <w:gallery w:val="placeholder"/>
        </w:category>
        <w:types>
          <w:type w:val="bbPlcHdr"/>
        </w:types>
        <w:behaviors>
          <w:behavior w:val="content"/>
        </w:behaviors>
        <w:guid w:val="{4954D6F7-44E9-40AA-8A90-CD3CEA0170DF}"/>
      </w:docPartPr>
      <w:docPartBody>
        <w:p w:rsidR="00E1001F" w:rsidRDefault="00D37A39">
          <w:pPr>
            <w:pStyle w:val="08D608C183034C25BA9B605333439DFC"/>
          </w:pPr>
          <w:r w:rsidRPr="000040C5">
            <w:rPr>
              <w:rStyle w:val="Emphasis"/>
            </w:rPr>
            <w:t>05 Lorem</w:t>
          </w:r>
        </w:p>
      </w:docPartBody>
    </w:docPart>
    <w:docPart>
      <w:docPartPr>
        <w:name w:val="5D5B3F6313D0441F834A21DEA33E86D1"/>
        <w:category>
          <w:name w:val="General"/>
          <w:gallery w:val="placeholder"/>
        </w:category>
        <w:types>
          <w:type w:val="bbPlcHdr"/>
        </w:types>
        <w:behaviors>
          <w:behavior w:val="content"/>
        </w:behaviors>
        <w:guid w:val="{23D14A15-8C3D-4491-9BB9-AA1AD6BFFCBC}"/>
      </w:docPartPr>
      <w:docPartBody>
        <w:p w:rsidR="00E1001F" w:rsidRDefault="00D37A39">
          <w:pPr>
            <w:pStyle w:val="5D5B3F6313D0441F834A21DEA33E86D1"/>
          </w:pPr>
          <w:r w:rsidRPr="000040C5">
            <w:t>Ipsum</w:t>
          </w:r>
        </w:p>
      </w:docPartBody>
    </w:docPart>
    <w:docPart>
      <w:docPartPr>
        <w:name w:val="6B07026DDDA34E5EAC03C54C1B295E28"/>
        <w:category>
          <w:name w:val="General"/>
          <w:gallery w:val="placeholder"/>
        </w:category>
        <w:types>
          <w:type w:val="bbPlcHdr"/>
        </w:types>
        <w:behaviors>
          <w:behavior w:val="content"/>
        </w:behaviors>
        <w:guid w:val="{EC7D9ADB-F715-4063-A3D8-8EF04113356E}"/>
      </w:docPartPr>
      <w:docPartBody>
        <w:p w:rsidR="00000000" w:rsidRPr="000040C5" w:rsidRDefault="00D37A39" w:rsidP="0074607A">
          <w:r w:rsidRPr="000040C5">
            <w:t>Lorem ipsum dolor sit amet, consectetur adipiscing elit, sed do eiusmod tempor incididunt ut labore et dolore magna aliqua. Ut enim ad minim veniam, quis nostrud exercitation ullamco laboris nisi ut aliquip ex ea commodo consequat. Duis aute irure cupidatat non proident, sunt in culpa qui officia deserunt mollit anim id est laborum.</w:t>
          </w:r>
        </w:p>
        <w:p w:rsidR="00E1001F" w:rsidRDefault="00D37A39">
          <w:pPr>
            <w:pStyle w:val="6B07026DDDA34E5EAC03C54C1B295E28"/>
          </w:pPr>
          <w:r w:rsidRPr="000040C5">
            <w:t>Sed ut perspiciatis unde omnis iste natus error sit voluptatem accusantium doloremque architecto beatae vitae dicta sunt explicabo. Nemo enim ipsam voluptatem quia voluptas sit aspernatur aut odit aut fugit.</w:t>
          </w:r>
        </w:p>
      </w:docPartBody>
    </w:docPart>
    <w:docPart>
      <w:docPartPr>
        <w:name w:val="067AAD7FECCD4BAE9AB7C66BCE148F81"/>
        <w:category>
          <w:name w:val="General"/>
          <w:gallery w:val="placeholder"/>
        </w:category>
        <w:types>
          <w:type w:val="bbPlcHdr"/>
        </w:types>
        <w:behaviors>
          <w:behavior w:val="content"/>
        </w:behaviors>
        <w:guid w:val="{4F040D04-37E2-4C02-AE41-1467CE4CFB63}"/>
      </w:docPartPr>
      <w:docPartBody>
        <w:p w:rsidR="00E1001F" w:rsidRDefault="00D37A39">
          <w:pPr>
            <w:pStyle w:val="067AAD7FECCD4BAE9AB7C66BCE148F81"/>
          </w:pPr>
          <w:r w:rsidRPr="000040C5">
            <w:rPr>
              <w:rStyle w:val="Emphasis"/>
            </w:rPr>
            <w:t>Heading</w:t>
          </w:r>
        </w:p>
      </w:docPartBody>
    </w:docPart>
    <w:docPart>
      <w:docPartPr>
        <w:name w:val="083C6AB01AB34410A9B6064A83DD439A"/>
        <w:category>
          <w:name w:val="General"/>
          <w:gallery w:val="placeholder"/>
        </w:category>
        <w:types>
          <w:type w:val="bbPlcHdr"/>
        </w:types>
        <w:behaviors>
          <w:behavior w:val="content"/>
        </w:behaviors>
        <w:guid w:val="{9C89A286-6236-4541-86BF-E28C41964652}"/>
      </w:docPartPr>
      <w:docPartBody>
        <w:p w:rsidR="00E1001F" w:rsidRDefault="00D37A39">
          <w:pPr>
            <w:pStyle w:val="083C6AB01AB34410A9B6064A83DD439A"/>
          </w:pPr>
          <w:r w:rsidRPr="000040C5">
            <w:t>06 Sit Amet</w:t>
          </w:r>
        </w:p>
      </w:docPartBody>
    </w:docPart>
    <w:docPart>
      <w:docPartPr>
        <w:name w:val="CFF2592B22CD4BCBA9BB663876335DF1"/>
        <w:category>
          <w:name w:val="General"/>
          <w:gallery w:val="placeholder"/>
        </w:category>
        <w:types>
          <w:type w:val="bbPlcHdr"/>
        </w:types>
        <w:behaviors>
          <w:behavior w:val="content"/>
        </w:behaviors>
        <w:guid w:val="{437EF4C7-B982-4E93-A40A-309450538F91}"/>
      </w:docPartPr>
      <w:docPartBody>
        <w:p w:rsidR="00000000" w:rsidRPr="000040C5" w:rsidRDefault="00D37A39" w:rsidP="00563311">
          <w:r w:rsidRPr="000040C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E1001F" w:rsidRDefault="00D37A39">
          <w:pPr>
            <w:pStyle w:val="CFF2592B22CD4BCBA9BB663876335DF1"/>
          </w:pPr>
          <w:r w:rsidRPr="000040C5">
            <w:t>Sed ut perspiciatis unde omnis iste natus error sit voluptatem accusantium doloremque architecto beatae vitae dicta sunt explicabo. Nemo enim ipsam voluptatem quia voluptas sit aspernatur aut odit aut fugit, sed quia consequuntur magni dolores eos qui ratione voluptatem sequi nesciunt.</w:t>
          </w:r>
        </w:p>
      </w:docPartBody>
    </w:docPart>
    <w:docPart>
      <w:docPartPr>
        <w:name w:val="BCB63EC4C74348B98A2BB3930D2C30F2"/>
        <w:category>
          <w:name w:val="General"/>
          <w:gallery w:val="placeholder"/>
        </w:category>
        <w:types>
          <w:type w:val="bbPlcHdr"/>
        </w:types>
        <w:behaviors>
          <w:behavior w:val="content"/>
        </w:behaviors>
        <w:guid w:val="{D8FE4451-6859-4D13-A790-C8117364671F}"/>
      </w:docPartPr>
      <w:docPartBody>
        <w:p w:rsidR="007A5191" w:rsidRDefault="00E1001F" w:rsidP="00E1001F">
          <w:pPr>
            <w:pStyle w:val="BCB63EC4C74348B98A2BB3930D2C30F2"/>
          </w:pPr>
          <w:r w:rsidRPr="000040C5">
            <w:t>Subtitle lorem ipsum</w:t>
          </w:r>
        </w:p>
      </w:docPartBody>
    </w:docPart>
    <w:docPart>
      <w:docPartPr>
        <w:name w:val="4F183FBD685A446D809236B86D6BD0A6"/>
        <w:category>
          <w:name w:val="General"/>
          <w:gallery w:val="placeholder"/>
        </w:category>
        <w:types>
          <w:type w:val="bbPlcHdr"/>
        </w:types>
        <w:behaviors>
          <w:behavior w:val="content"/>
        </w:behaviors>
        <w:guid w:val="{0C359C26-35E7-4C1A-AC77-C4FA94E3F36C}"/>
      </w:docPartPr>
      <w:docPartBody>
        <w:p w:rsidR="007A5191" w:rsidRDefault="00E1001F" w:rsidP="00E1001F">
          <w:pPr>
            <w:pStyle w:val="4F183FBD685A446D809236B86D6BD0A6"/>
          </w:pPr>
          <w:r w:rsidRPr="000040C5">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p>
      </w:docPartBody>
    </w:docPart>
    <w:docPart>
      <w:docPartPr>
        <w:name w:val="42A96451A19D4B0EA1B5BC49FD3D32F2"/>
        <w:category>
          <w:name w:val="General"/>
          <w:gallery w:val="placeholder"/>
        </w:category>
        <w:types>
          <w:type w:val="bbPlcHdr"/>
        </w:types>
        <w:behaviors>
          <w:behavior w:val="content"/>
        </w:behaviors>
        <w:guid w:val="{6853CD33-DDD4-44E1-8B1B-D20356F7B8B7}"/>
      </w:docPartPr>
      <w:docPartBody>
        <w:p w:rsidR="007A5191" w:rsidRDefault="00E1001F" w:rsidP="00E1001F">
          <w:pPr>
            <w:pStyle w:val="42A96451A19D4B0EA1B5BC49FD3D32F2"/>
          </w:pPr>
          <w:r w:rsidRPr="000040C5">
            <w:t>Subtitle consectetur</w:t>
          </w:r>
        </w:p>
      </w:docPartBody>
    </w:docPart>
    <w:docPart>
      <w:docPartPr>
        <w:name w:val="F1FFEF48DBFA4621BD9F12B927D96CCF"/>
        <w:category>
          <w:name w:val="General"/>
          <w:gallery w:val="placeholder"/>
        </w:category>
        <w:types>
          <w:type w:val="bbPlcHdr"/>
        </w:types>
        <w:behaviors>
          <w:behavior w:val="content"/>
        </w:behaviors>
        <w:guid w:val="{73679F92-F638-43AD-B8FB-678BE887CD38}"/>
      </w:docPartPr>
      <w:docPartBody>
        <w:p w:rsidR="007A5191" w:rsidRDefault="00E1001F" w:rsidP="00E1001F">
          <w:pPr>
            <w:pStyle w:val="F1FFEF48DBFA4621BD9F12B927D96CCF"/>
          </w:pPr>
          <w:r w:rsidRPr="000040C5">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16cid:durableId="88987845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39"/>
    <w:rsid w:val="003A7E3F"/>
    <w:rsid w:val="00756070"/>
    <w:rsid w:val="007A5191"/>
    <w:rsid w:val="00D37A39"/>
    <w:rsid w:val="00E1001F"/>
    <w:rsid w:val="00FA75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A42C74B764C149DE8D89569060FF9B99">
    <w:name w:val="A42C74B764C149DE8D89569060FF9B99"/>
  </w:style>
  <w:style w:type="paragraph" w:customStyle="1" w:styleId="0B5145637F5C4F57B577C51DC8A1E6B2">
    <w:name w:val="0B5145637F5C4F57B577C51DC8A1E6B2"/>
  </w:style>
  <w:style w:type="paragraph" w:customStyle="1" w:styleId="FD45023F00D8445EADB42CEA792E57F3">
    <w:name w:val="FD45023F00D8445EADB42CEA792E57F3"/>
  </w:style>
  <w:style w:type="paragraph" w:customStyle="1" w:styleId="C86ED4BFFB834559B27C2A8D2978398D">
    <w:name w:val="C86ED4BFFB834559B27C2A8D2978398D"/>
  </w:style>
  <w:style w:type="paragraph" w:customStyle="1" w:styleId="48338B446C7344FB8732F2505674186B">
    <w:name w:val="48338B446C7344FB8732F2505674186B"/>
  </w:style>
  <w:style w:type="paragraph" w:customStyle="1" w:styleId="A9959C2AD57F4AF3812DAC1BEB116BA5">
    <w:name w:val="A9959C2AD57F4AF3812DAC1BEB116BA5"/>
  </w:style>
  <w:style w:type="paragraph" w:customStyle="1" w:styleId="49C81CF4D65C404BABF5FC2D4B35C6A1">
    <w:name w:val="49C81CF4D65C404BABF5FC2D4B35C6A1"/>
  </w:style>
  <w:style w:type="paragraph" w:customStyle="1" w:styleId="B26BBA5DA6F94A938D80052CD4B786FA">
    <w:name w:val="B26BBA5DA6F94A938D80052CD4B786FA"/>
  </w:style>
  <w:style w:type="paragraph" w:customStyle="1" w:styleId="9088D2BF408D45A8A4DF33F67F0E54D7">
    <w:name w:val="9088D2BF408D45A8A4DF33F67F0E54D7"/>
  </w:style>
  <w:style w:type="paragraph" w:customStyle="1" w:styleId="2B782143F6EC4862895C1827EFF9A909">
    <w:name w:val="2B782143F6EC4862895C1827EFF9A909"/>
  </w:style>
  <w:style w:type="paragraph" w:customStyle="1" w:styleId="7F7CAB9C36884837A3FF49EE36063DE0">
    <w:name w:val="7F7CAB9C36884837A3FF49EE36063DE0"/>
  </w:style>
  <w:style w:type="paragraph" w:customStyle="1" w:styleId="199239BFDD3F4E0C8D5984E7B4AAF3F5">
    <w:name w:val="199239BFDD3F4E0C8D5984E7B4AAF3F5"/>
  </w:style>
  <w:style w:type="paragraph" w:customStyle="1" w:styleId="1755620DEE4347CCACDA4CAA06E48AD4">
    <w:name w:val="1755620DEE4347CCACDA4CAA06E48AD4"/>
  </w:style>
  <w:style w:type="paragraph" w:customStyle="1" w:styleId="E3A758DF3C714A099D585417D5D5A684">
    <w:name w:val="E3A758DF3C714A099D585417D5D5A684"/>
  </w:style>
  <w:style w:type="paragraph" w:customStyle="1" w:styleId="4A1BBD34383D4A97AA637F6EFD67E906">
    <w:name w:val="4A1BBD34383D4A97AA637F6EFD67E906"/>
  </w:style>
  <w:style w:type="paragraph" w:customStyle="1" w:styleId="56308F0684D24D1981456F71FF635DE0">
    <w:name w:val="56308F0684D24D1981456F71FF635DE0"/>
  </w:style>
  <w:style w:type="paragraph" w:customStyle="1" w:styleId="13F410B10560445C87CB4ADF1CFC2366">
    <w:name w:val="13F410B10560445C87CB4ADF1CFC2366"/>
  </w:style>
  <w:style w:type="paragraph" w:customStyle="1" w:styleId="5B5BB232CBC04A7C814B6B58062870AC">
    <w:name w:val="5B5BB232CBC04A7C814B6B58062870AC"/>
  </w:style>
  <w:style w:type="paragraph" w:customStyle="1" w:styleId="07B536B9C58A4882AD7A5101441FFF6A">
    <w:name w:val="07B536B9C58A4882AD7A5101441FFF6A"/>
  </w:style>
  <w:style w:type="paragraph" w:customStyle="1" w:styleId="079EFBB28C4248B0B963DDFA55949254">
    <w:name w:val="079EFBB28C4248B0B963DDFA55949254"/>
  </w:style>
  <w:style w:type="paragraph" w:customStyle="1" w:styleId="0B18530B782E4073B5460BE415AFD7A9">
    <w:name w:val="0B18530B782E4073B5460BE415AFD7A9"/>
  </w:style>
  <w:style w:type="paragraph" w:customStyle="1" w:styleId="0F8EBE10037542179E54E45A3296BD53">
    <w:name w:val="0F8EBE10037542179E54E45A3296BD53"/>
  </w:style>
  <w:style w:type="paragraph" w:customStyle="1" w:styleId="50B878F435404CA2B94C1F21326C797A">
    <w:name w:val="50B878F435404CA2B94C1F21326C797A"/>
  </w:style>
  <w:style w:type="paragraph" w:customStyle="1" w:styleId="2B9EFACE02DB49AE838D4FF07E8134D1">
    <w:name w:val="2B9EFACE02DB49AE838D4FF07E8134D1"/>
  </w:style>
  <w:style w:type="paragraph" w:customStyle="1" w:styleId="0B42564D934341D2BC3DC9825C48BAF1">
    <w:name w:val="0B42564D934341D2BC3DC9825C48BAF1"/>
  </w:style>
  <w:style w:type="paragraph" w:customStyle="1" w:styleId="E8F06073E2A543CF84AF8269D535B188">
    <w:name w:val="E8F06073E2A543CF84AF8269D535B188"/>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2D4DA66EDA3E45A4AD2E8DF4CF469CB0">
    <w:name w:val="2D4DA66EDA3E45A4AD2E8DF4CF469CB0"/>
  </w:style>
  <w:style w:type="paragraph" w:customStyle="1" w:styleId="C13471240702419F8D9B8A25186538CB">
    <w:name w:val="C13471240702419F8D9B8A25186538CB"/>
  </w:style>
  <w:style w:type="paragraph" w:customStyle="1" w:styleId="D1F2C5B80B7F41C7B0568A54FAE177E3">
    <w:name w:val="D1F2C5B80B7F41C7B0568A54FAE177E3"/>
  </w:style>
  <w:style w:type="paragraph" w:customStyle="1" w:styleId="BD8788AC6A2D44FAA29F302CCC32CE0D">
    <w:name w:val="BD8788AC6A2D44FAA29F302CCC32CE0D"/>
  </w:style>
  <w:style w:type="paragraph" w:customStyle="1" w:styleId="63B77F59F1354E38BFB3471FF3F65C00">
    <w:name w:val="63B77F59F1354E38BFB3471FF3F65C00"/>
  </w:style>
  <w:style w:type="paragraph" w:customStyle="1" w:styleId="3DAE3847EDC4404087091379A922E6CB">
    <w:name w:val="3DAE3847EDC4404087091379A922E6CB"/>
  </w:style>
  <w:style w:type="paragraph" w:customStyle="1" w:styleId="E96F9EAD712848859C3019577183DA46">
    <w:name w:val="E96F9EAD712848859C3019577183DA46"/>
  </w:style>
  <w:style w:type="paragraph" w:customStyle="1" w:styleId="021C5FED8A034F169A2E62E1952BD4F3">
    <w:name w:val="021C5FED8A034F169A2E62E1952BD4F3"/>
  </w:style>
  <w:style w:type="paragraph" w:customStyle="1" w:styleId="4092A9A1B37A48488663AFD89476C13F">
    <w:name w:val="4092A9A1B37A48488663AFD89476C13F"/>
  </w:style>
  <w:style w:type="paragraph" w:customStyle="1" w:styleId="4BC9C44E70854DA5B0D8D433E7510DE8">
    <w:name w:val="4BC9C44E70854DA5B0D8D433E7510DE8"/>
  </w:style>
  <w:style w:type="paragraph" w:customStyle="1" w:styleId="8396A157A65F4039AF84B68CA6AEB6D3">
    <w:name w:val="8396A157A65F4039AF84B68CA6AEB6D3"/>
  </w:style>
  <w:style w:type="paragraph" w:customStyle="1" w:styleId="B2588F72DE8C476B872997FAFF98555A">
    <w:name w:val="B2588F72DE8C476B872997FAFF98555A"/>
  </w:style>
  <w:style w:type="paragraph" w:customStyle="1" w:styleId="A921A9BC3D9E4B31959395DFD847F924">
    <w:name w:val="A921A9BC3D9E4B31959395DFD847F924"/>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F8FA2291382D4CF9B390C79035ADD1E4">
    <w:name w:val="F8FA2291382D4CF9B390C79035ADD1E4"/>
  </w:style>
  <w:style w:type="paragraph" w:customStyle="1" w:styleId="80EEEAB283184F6490D72EB14EB63F03">
    <w:name w:val="80EEEAB283184F6490D72EB14EB63F03"/>
  </w:style>
  <w:style w:type="paragraph" w:customStyle="1" w:styleId="08D608C183034C25BA9B605333439DFC">
    <w:name w:val="08D608C183034C25BA9B605333439DFC"/>
  </w:style>
  <w:style w:type="paragraph" w:customStyle="1" w:styleId="5D5B3F6313D0441F834A21DEA33E86D1">
    <w:name w:val="5D5B3F6313D0441F834A21DEA33E86D1"/>
  </w:style>
  <w:style w:type="paragraph" w:customStyle="1" w:styleId="6B07026DDDA34E5EAC03C54C1B295E28">
    <w:name w:val="6B07026DDDA34E5EAC03C54C1B295E28"/>
  </w:style>
  <w:style w:type="paragraph" w:customStyle="1" w:styleId="067AAD7FECCD4BAE9AB7C66BCE148F81">
    <w:name w:val="067AAD7FECCD4BAE9AB7C66BCE148F81"/>
  </w:style>
  <w:style w:type="paragraph" w:customStyle="1" w:styleId="083C6AB01AB34410A9B6064A83DD439A">
    <w:name w:val="083C6AB01AB34410A9B6064A83DD439A"/>
  </w:style>
  <w:style w:type="paragraph" w:customStyle="1" w:styleId="CFF2592B22CD4BCBA9BB663876335DF1">
    <w:name w:val="CFF2592B22CD4BCBA9BB663876335DF1"/>
  </w:style>
  <w:style w:type="paragraph" w:customStyle="1" w:styleId="BCB63EC4C74348B98A2BB3930D2C30F2">
    <w:name w:val="BCB63EC4C74348B98A2BB3930D2C30F2"/>
    <w:rsid w:val="00E1001F"/>
  </w:style>
  <w:style w:type="paragraph" w:customStyle="1" w:styleId="4F183FBD685A446D809236B86D6BD0A6">
    <w:name w:val="4F183FBD685A446D809236B86D6BD0A6"/>
    <w:rsid w:val="00E1001F"/>
  </w:style>
  <w:style w:type="paragraph" w:customStyle="1" w:styleId="42A96451A19D4B0EA1B5BC49FD3D32F2">
    <w:name w:val="42A96451A19D4B0EA1B5BC49FD3D32F2"/>
    <w:rsid w:val="00E1001F"/>
  </w:style>
  <w:style w:type="paragraph" w:customStyle="1" w:styleId="F1FFEF48DBFA4621BD9F12B927D96CCF">
    <w:name w:val="F1FFEF48DBFA4621BD9F12B927D96CCF"/>
    <w:rsid w:val="00E1001F"/>
  </w:style>
  <w:style w:type="paragraph" w:customStyle="1" w:styleId="FC3DD6BFE25741178FF95798F083AA14">
    <w:name w:val="FC3DD6BFE25741178FF95798F083AA14"/>
    <w:rsid w:val="00E100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5</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2023-10-24T07:29:00Z</dcterms:created>
  <dcterms:modified xsi:type="dcterms:W3CDTF">2023-10-24T07:29:00Z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ZOTERO_PREF_1">
    <vt:lpwstr>&lt;data data-version="3" zotero-version="5.0.89"&gt;&lt;session id="6wiZXxhM"/&gt;&lt;style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